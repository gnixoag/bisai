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6687FE" w14:textId="77777777" w:rsidR="00CA4E6E" w:rsidRDefault="00CA4E6E">
      <w:pPr>
        <w:rPr>
          <w:rFonts w:hint="eastAsia"/>
        </w:rPr>
      </w:pPr>
      <w:bookmarkStart w:id="0" w:name="_GoBack"/>
      <w:bookmarkEnd w:id="0"/>
    </w:p>
    <w:p w14:paraId="237BD352" w14:textId="77777777" w:rsidR="00CA4E6E" w:rsidRPr="00CA4E6E" w:rsidRDefault="00CA4E6E" w:rsidP="00CA4E6E"/>
    <w:p w14:paraId="6066C588" w14:textId="77777777" w:rsidR="00CA4E6E" w:rsidRDefault="00CA4E6E"/>
    <w:p w14:paraId="61B4DCF4" w14:textId="77777777" w:rsidR="00CA4E6E" w:rsidRDefault="00CA4E6E" w:rsidP="00CA4E6E">
      <w:pPr>
        <w:pStyle w:val="1"/>
        <w:jc w:val="center"/>
      </w:pPr>
      <w:r>
        <w:tab/>
      </w:r>
      <w:bookmarkStart w:id="1" w:name="_Toc505590057"/>
      <w:r>
        <w:rPr>
          <w:rFonts w:hint="eastAsia"/>
        </w:rPr>
        <w:t>智能制造</w:t>
      </w:r>
      <w:r w:rsidR="00ED337D">
        <w:rPr>
          <w:rFonts w:hint="eastAsia"/>
        </w:rPr>
        <w:t>设备</w:t>
      </w:r>
      <w:r w:rsidR="002F59EF">
        <w:rPr>
          <w:rFonts w:hint="eastAsia"/>
        </w:rPr>
        <w:t>PLC</w:t>
      </w:r>
      <w:r w:rsidR="002F59EF">
        <w:rPr>
          <w:rFonts w:hint="eastAsia"/>
        </w:rPr>
        <w:t>硬件地址</w:t>
      </w:r>
      <w:bookmarkEnd w:id="1"/>
      <w:r w:rsidR="002F59EF">
        <w:rPr>
          <w:rFonts w:hint="eastAsia"/>
        </w:rPr>
        <w:t>表</w:t>
      </w:r>
    </w:p>
    <w:p w14:paraId="728D61B7" w14:textId="77777777" w:rsidR="00CA4E6E" w:rsidRDefault="00CA4E6E" w:rsidP="00CA4E6E"/>
    <w:p w14:paraId="34EAAAF5" w14:textId="044328EA" w:rsidR="00CA4E6E" w:rsidRDefault="00CA4E6E" w:rsidP="00CA4E6E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  <w:u w:val="single"/>
        </w:rPr>
        <w:t>编制日期：201</w:t>
      </w:r>
      <w:r w:rsidR="00EA48C5">
        <w:rPr>
          <w:rFonts w:ascii="微软雅黑" w:eastAsia="微软雅黑" w:hAnsi="微软雅黑" w:hint="eastAsia"/>
          <w:sz w:val="32"/>
          <w:szCs w:val="32"/>
          <w:u w:val="single"/>
        </w:rPr>
        <w:t>8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>-11-0</w:t>
      </w:r>
      <w:r w:rsidR="00EA48C5">
        <w:rPr>
          <w:rFonts w:ascii="微软雅黑" w:eastAsia="微软雅黑" w:hAnsi="微软雅黑" w:hint="eastAsia"/>
          <w:sz w:val="32"/>
          <w:szCs w:val="32"/>
          <w:u w:val="single"/>
        </w:rPr>
        <w:t>2</w:t>
      </w:r>
    </w:p>
    <w:p w14:paraId="29AD4E0D" w14:textId="45D42D8B" w:rsidR="00CA4E6E" w:rsidRDefault="00CA4E6E" w:rsidP="00CA4E6E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sz w:val="32"/>
          <w:szCs w:val="32"/>
          <w:u w:val="single"/>
        </w:rPr>
        <w:br/>
        <w:t>版本V</w:t>
      </w:r>
      <w:r w:rsidR="007F4288">
        <w:rPr>
          <w:rFonts w:ascii="微软雅黑" w:eastAsia="微软雅黑" w:hAnsi="微软雅黑" w:hint="eastAsia"/>
          <w:sz w:val="32"/>
          <w:szCs w:val="32"/>
          <w:u w:val="single"/>
        </w:rPr>
        <w:t>2.0</w:t>
      </w:r>
    </w:p>
    <w:p w14:paraId="7898026A" w14:textId="77777777" w:rsidR="00CA4E6E" w:rsidRDefault="00CA4E6E" w:rsidP="00CA4E6E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</w:p>
    <w:p w14:paraId="7AA19776" w14:textId="77777777" w:rsidR="00CA4E6E" w:rsidRDefault="00CA4E6E" w:rsidP="00CA4E6E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</w:p>
    <w:p w14:paraId="243C8CEB" w14:textId="77777777" w:rsidR="00CA4E6E" w:rsidRDefault="00CA4E6E" w:rsidP="00CA4E6E">
      <w:pPr>
        <w:jc w:val="center"/>
        <w:rPr>
          <w:rFonts w:ascii="微软雅黑" w:eastAsia="微软雅黑" w:hAnsi="微软雅黑"/>
          <w:sz w:val="32"/>
          <w:szCs w:val="32"/>
          <w:u w:val="single"/>
        </w:rPr>
      </w:pPr>
    </w:p>
    <w:p w14:paraId="41F6E15F" w14:textId="77777777" w:rsidR="00CA4E6E" w:rsidRDefault="00CA4E6E" w:rsidP="00CA4E6E">
      <w:pPr>
        <w:rPr>
          <w:rFonts w:ascii="微软雅黑" w:eastAsia="微软雅黑" w:hAnsi="微软雅黑"/>
          <w:sz w:val="36"/>
          <w:szCs w:val="36"/>
          <w:u w:val="single"/>
        </w:rPr>
      </w:pP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3196"/>
        <w:gridCol w:w="1504"/>
        <w:gridCol w:w="2104"/>
      </w:tblGrid>
      <w:tr w:rsidR="00CA4E6E" w14:paraId="06BFECC8" w14:textId="77777777" w:rsidTr="00CA4E6E">
        <w:trPr>
          <w:cantSplit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D6B9" w14:textId="77777777" w:rsidR="00CA4E6E" w:rsidRDefault="00CA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编制Compiled by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F8C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闵文强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8D9F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日期Date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C57C" w14:textId="682F32C1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</w:t>
            </w:r>
            <w:r w:rsidR="00AB7827">
              <w:rPr>
                <w:rFonts w:ascii="微软雅黑" w:eastAsia="微软雅黑" w:hAnsi="微软雅黑" w:hint="eastAsia"/>
              </w:rPr>
              <w:t>1</w:t>
            </w:r>
            <w:r w:rsidR="00EA48C5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EA48C5">
              <w:rPr>
                <w:rFonts w:ascii="微软雅黑" w:eastAsia="微软雅黑" w:hAnsi="微软雅黑" w:hint="eastAsia"/>
              </w:rPr>
              <w:t>02</w:t>
            </w:r>
          </w:p>
        </w:tc>
      </w:tr>
      <w:tr w:rsidR="00CA4E6E" w14:paraId="0E73E905" w14:textId="77777777" w:rsidTr="00CA4E6E">
        <w:trPr>
          <w:cantSplit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7A1E" w14:textId="77777777" w:rsidR="00CA4E6E" w:rsidRDefault="00CA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初审Pre-Reviewed by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92FC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AF54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日期Date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04ED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E6E" w14:paraId="0F8AE6C0" w14:textId="77777777" w:rsidTr="00CA4E6E">
        <w:trPr>
          <w:cantSplit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0E1B" w14:textId="77777777" w:rsidR="00CA4E6E" w:rsidRDefault="00CA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复审Reviewed by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D882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BDA1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日期Date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B17D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E6E" w14:paraId="3E8E18A4" w14:textId="77777777" w:rsidTr="00CA4E6E">
        <w:trPr>
          <w:cantSplit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FB29" w14:textId="77777777" w:rsidR="00CA4E6E" w:rsidRDefault="00CA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批准Approved by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428F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7304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日期Date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3F17" w14:textId="77777777" w:rsidR="00CA4E6E" w:rsidRDefault="00CA4E6E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C5429C3" w14:textId="77777777" w:rsidR="00CA4E6E" w:rsidRDefault="00CA4E6E" w:rsidP="00CA4E6E">
      <w:pPr>
        <w:tabs>
          <w:tab w:val="left" w:pos="5691"/>
        </w:tabs>
      </w:pPr>
    </w:p>
    <w:p w14:paraId="73D3040A" w14:textId="77777777" w:rsidR="00CA4E6E" w:rsidRDefault="00CA4E6E">
      <w:r w:rsidRPr="00CA4E6E">
        <w:br w:type="page"/>
      </w:r>
    </w:p>
    <w:tbl>
      <w:tblPr>
        <w:tblW w:w="9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2083"/>
        <w:gridCol w:w="5004"/>
        <w:gridCol w:w="772"/>
        <w:gridCol w:w="709"/>
      </w:tblGrid>
      <w:tr w:rsidR="0039534C" w:rsidRPr="00964F95" w14:paraId="4B88BA86" w14:textId="77777777" w:rsidTr="003D5940">
        <w:trPr>
          <w:jc w:val="center"/>
        </w:trPr>
        <w:tc>
          <w:tcPr>
            <w:tcW w:w="94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EA8C" w14:textId="77777777" w:rsidR="0039534C" w:rsidRPr="00964F95" w:rsidRDefault="008D7CFF">
            <w:pPr>
              <w:spacing w:line="240" w:lineRule="atLeast"/>
              <w:jc w:val="center"/>
              <w:rPr>
                <w:rFonts w:ascii="宋体" w:hAnsi="宋体"/>
                <w:sz w:val="22"/>
              </w:rPr>
            </w:pPr>
            <w:r w:rsidRPr="00964F95">
              <w:rPr>
                <w:rFonts w:ascii="宋体" w:hAnsi="宋体" w:hint="eastAsia"/>
                <w:b/>
                <w:sz w:val="22"/>
              </w:rPr>
              <w:lastRenderedPageBreak/>
              <w:t>智能</w:t>
            </w:r>
            <w:r w:rsidRPr="00964F95">
              <w:rPr>
                <w:rFonts w:ascii="宋体" w:hAnsi="宋体"/>
                <w:b/>
                <w:sz w:val="22"/>
              </w:rPr>
              <w:t>制造</w:t>
            </w:r>
            <w:r w:rsidR="0039534C" w:rsidRPr="00964F95">
              <w:rPr>
                <w:rFonts w:ascii="宋体" w:hAnsi="宋体" w:hint="eastAsia"/>
                <w:b/>
                <w:sz w:val="22"/>
              </w:rPr>
              <w:t>PLC</w:t>
            </w:r>
            <w:r w:rsidR="0039534C" w:rsidRPr="00964F95">
              <w:rPr>
                <w:rFonts w:ascii="宋体" w:hAnsi="宋体" w:hint="eastAsia"/>
                <w:b/>
                <w:bCs/>
                <w:sz w:val="22"/>
              </w:rPr>
              <w:t>硬件地址配置表</w:t>
            </w:r>
          </w:p>
        </w:tc>
      </w:tr>
      <w:tr w:rsidR="005302A5" w:rsidRPr="00964F95" w14:paraId="3AC04512" w14:textId="77777777" w:rsidTr="008857EF">
        <w:trPr>
          <w:jc w:val="center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9353" w14:textId="77777777" w:rsidR="005302A5" w:rsidRPr="00964F95" w:rsidRDefault="005302A5" w:rsidP="008B389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PLC型号</w:t>
            </w:r>
          </w:p>
        </w:tc>
        <w:tc>
          <w:tcPr>
            <w:tcW w:w="6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CAFD" w14:textId="77777777" w:rsidR="005302A5" w:rsidRPr="00964F95" w:rsidRDefault="005302A5" w:rsidP="0038109B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/>
                <w:sz w:val="20"/>
                <w:szCs w:val="21"/>
              </w:rPr>
              <w:t>CPU</w:t>
            </w:r>
            <w:r w:rsidR="0038109B" w:rsidRPr="00964F95">
              <w:rPr>
                <w:rFonts w:ascii="宋体" w:hAnsi="宋体"/>
                <w:sz w:val="20"/>
                <w:szCs w:val="21"/>
              </w:rPr>
              <w:t>1200 1215C DC/DC/DC</w:t>
            </w:r>
          </w:p>
        </w:tc>
      </w:tr>
      <w:tr w:rsidR="002E674F" w:rsidRPr="00964F95" w14:paraId="6AB79089" w14:textId="77777777" w:rsidTr="008857EF">
        <w:trPr>
          <w:jc w:val="center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6925C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输入点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C9D6EC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信号</w:t>
            </w:r>
          </w:p>
        </w:tc>
        <w:tc>
          <w:tcPr>
            <w:tcW w:w="5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46ED2F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说    明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05E88F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输入状态</w:t>
            </w:r>
          </w:p>
        </w:tc>
      </w:tr>
      <w:tr w:rsidR="002E674F" w:rsidRPr="00964F95" w14:paraId="37589463" w14:textId="77777777" w:rsidTr="008857EF">
        <w:trPr>
          <w:jc w:val="center"/>
        </w:trPr>
        <w:tc>
          <w:tcPr>
            <w:tcW w:w="9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C8C4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20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B762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5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FC92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624E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2F0827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OFF</w:t>
            </w:r>
          </w:p>
        </w:tc>
      </w:tr>
      <w:tr w:rsidR="002E674F" w:rsidRPr="00964F95" w14:paraId="1C9166EF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5C417A19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I0.0</w:t>
            </w:r>
          </w:p>
        </w:tc>
        <w:tc>
          <w:tcPr>
            <w:tcW w:w="2083" w:type="dxa"/>
            <w:tcBorders>
              <w:top w:val="single" w:sz="4" w:space="0" w:color="auto"/>
            </w:tcBorders>
            <w:vAlign w:val="center"/>
          </w:tcPr>
          <w:p w14:paraId="56F5ECA5" w14:textId="77777777" w:rsidR="002E674F" w:rsidRPr="00964F95" w:rsidRDefault="003C610A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iHostEmg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</w:tcBorders>
            <w:vAlign w:val="center"/>
          </w:tcPr>
          <w:p w14:paraId="33844E6F" w14:textId="77777777" w:rsidR="002E674F" w:rsidRPr="00964F95" w:rsidRDefault="006E2DED">
            <w:pPr>
              <w:spacing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控制柜急停按钮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14:paraId="75C1BFA7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4E266E0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265068EE" w14:textId="77777777" w:rsidTr="008857EF">
        <w:trPr>
          <w:jc w:val="center"/>
        </w:trPr>
        <w:tc>
          <w:tcPr>
            <w:tcW w:w="917" w:type="dxa"/>
            <w:vAlign w:val="center"/>
          </w:tcPr>
          <w:p w14:paraId="1126A436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I0.1</w:t>
            </w:r>
          </w:p>
        </w:tc>
        <w:tc>
          <w:tcPr>
            <w:tcW w:w="2083" w:type="dxa"/>
            <w:vAlign w:val="center"/>
          </w:tcPr>
          <w:p w14:paraId="127666BD" w14:textId="77777777" w:rsidR="002E674F" w:rsidRPr="00964F95" w:rsidRDefault="006676AF" w:rsidP="006418AC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PWR</w:t>
            </w:r>
            <w:proofErr w:type="spellEnd"/>
            <w:r w:rsidR="006418AC" w:rsidRPr="00964F95">
              <w:rPr>
                <w:rFonts w:ascii="宋体" w:hAnsi="宋体"/>
                <w:sz w:val="20"/>
                <w:szCs w:val="21"/>
              </w:rPr>
              <w:t>-ON</w:t>
            </w:r>
          </w:p>
        </w:tc>
        <w:tc>
          <w:tcPr>
            <w:tcW w:w="5004" w:type="dxa"/>
            <w:vAlign w:val="center"/>
          </w:tcPr>
          <w:p w14:paraId="63502033" w14:textId="77777777" w:rsidR="002E674F" w:rsidRPr="00964F95" w:rsidRDefault="006418AC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上电信号</w:t>
            </w:r>
          </w:p>
        </w:tc>
        <w:tc>
          <w:tcPr>
            <w:tcW w:w="772" w:type="dxa"/>
            <w:vAlign w:val="center"/>
          </w:tcPr>
          <w:p w14:paraId="13F01F91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DF7CBBF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508FCD36" w14:textId="77777777" w:rsidTr="008857EF">
        <w:trPr>
          <w:jc w:val="center"/>
        </w:trPr>
        <w:tc>
          <w:tcPr>
            <w:tcW w:w="917" w:type="dxa"/>
            <w:vAlign w:val="center"/>
          </w:tcPr>
          <w:p w14:paraId="75D646C1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I0.2</w:t>
            </w:r>
          </w:p>
        </w:tc>
        <w:tc>
          <w:tcPr>
            <w:tcW w:w="2083" w:type="dxa"/>
            <w:vAlign w:val="center"/>
          </w:tcPr>
          <w:p w14:paraId="38654137" w14:textId="77777777" w:rsidR="002E674F" w:rsidRPr="00964F95" w:rsidRDefault="00924F9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</w:t>
            </w:r>
            <w:r w:rsidR="006418AC" w:rsidRPr="00964F95">
              <w:rPr>
                <w:rFonts w:ascii="宋体" w:hAnsi="宋体" w:hint="eastAsia"/>
                <w:sz w:val="20"/>
                <w:szCs w:val="21"/>
              </w:rPr>
              <w:t>M</w:t>
            </w:r>
            <w:proofErr w:type="spellEnd"/>
            <w:r w:rsidR="006418AC" w:rsidRPr="00964F95">
              <w:rPr>
                <w:rFonts w:ascii="宋体" w:hAnsi="宋体" w:hint="eastAsia"/>
                <w:sz w:val="20"/>
                <w:szCs w:val="21"/>
              </w:rPr>
              <w:t>/A</w:t>
            </w:r>
          </w:p>
        </w:tc>
        <w:tc>
          <w:tcPr>
            <w:tcW w:w="5004" w:type="dxa"/>
            <w:vAlign w:val="center"/>
          </w:tcPr>
          <w:p w14:paraId="1F83B26D" w14:textId="77777777" w:rsidR="002E674F" w:rsidRPr="00964F95" w:rsidRDefault="00E76E9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总控</w:t>
            </w:r>
            <w:r w:rsidR="006418AC" w:rsidRPr="00964F95">
              <w:rPr>
                <w:rFonts w:ascii="宋体" w:hAnsi="宋体" w:hint="eastAsia"/>
                <w:sz w:val="20"/>
                <w:szCs w:val="21"/>
              </w:rPr>
              <w:t>联机/单机</w:t>
            </w:r>
          </w:p>
        </w:tc>
        <w:tc>
          <w:tcPr>
            <w:tcW w:w="772" w:type="dxa"/>
            <w:vAlign w:val="center"/>
          </w:tcPr>
          <w:p w14:paraId="1A60B21A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A9D5342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5C1D29E4" w14:textId="77777777" w:rsidTr="008857EF">
        <w:trPr>
          <w:jc w:val="center"/>
        </w:trPr>
        <w:tc>
          <w:tcPr>
            <w:tcW w:w="917" w:type="dxa"/>
            <w:vAlign w:val="center"/>
          </w:tcPr>
          <w:p w14:paraId="37C08056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I0.3</w:t>
            </w:r>
          </w:p>
        </w:tc>
        <w:tc>
          <w:tcPr>
            <w:tcW w:w="2083" w:type="dxa"/>
            <w:vAlign w:val="center"/>
          </w:tcPr>
          <w:p w14:paraId="6F083669" w14:textId="77777777" w:rsidR="002E674F" w:rsidRPr="00964F95" w:rsidRDefault="00294C8B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iStoreEmg</w:t>
            </w:r>
            <w:proofErr w:type="spellEnd"/>
          </w:p>
        </w:tc>
        <w:tc>
          <w:tcPr>
            <w:tcW w:w="5004" w:type="dxa"/>
            <w:vAlign w:val="center"/>
          </w:tcPr>
          <w:p w14:paraId="291C4BD0" w14:textId="77777777" w:rsidR="002E674F" w:rsidRPr="00964F95" w:rsidRDefault="006418AC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仓库急停按钮</w:t>
            </w:r>
          </w:p>
        </w:tc>
        <w:tc>
          <w:tcPr>
            <w:tcW w:w="772" w:type="dxa"/>
            <w:vAlign w:val="center"/>
          </w:tcPr>
          <w:p w14:paraId="3D95332B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1FD8D2D6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83443" w:rsidRPr="00964F95" w14:paraId="2F63C4DF" w14:textId="77777777" w:rsidTr="007F4288">
        <w:trPr>
          <w:jc w:val="center"/>
        </w:trPr>
        <w:tc>
          <w:tcPr>
            <w:tcW w:w="917" w:type="dxa"/>
            <w:vAlign w:val="center"/>
          </w:tcPr>
          <w:p w14:paraId="3E22C81F" w14:textId="7D739DEE" w:rsidR="00283443" w:rsidRPr="00964F95" w:rsidRDefault="00283443" w:rsidP="007F428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>
              <w:rPr>
                <w:rFonts w:ascii="宋体" w:hAnsi="宋体" w:hint="eastAsia"/>
                <w:sz w:val="20"/>
                <w:szCs w:val="21"/>
              </w:rPr>
              <w:t>0.4</w:t>
            </w:r>
          </w:p>
        </w:tc>
        <w:tc>
          <w:tcPr>
            <w:tcW w:w="2083" w:type="dxa"/>
            <w:vAlign w:val="center"/>
          </w:tcPr>
          <w:p w14:paraId="57641FFB" w14:textId="017BAF4A" w:rsidR="00283443" w:rsidRPr="00964F95" w:rsidRDefault="00283443" w:rsidP="007F428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1"/>
              </w:rPr>
              <w:t>i</w:t>
            </w:r>
            <w:r w:rsidR="001B7AAB">
              <w:rPr>
                <w:rFonts w:ascii="宋体" w:hAnsi="宋体" w:hint="eastAsia"/>
                <w:sz w:val="20"/>
                <w:szCs w:val="21"/>
              </w:rPr>
              <w:t>SafeDoorLocked</w:t>
            </w:r>
            <w:proofErr w:type="spellEnd"/>
          </w:p>
        </w:tc>
        <w:tc>
          <w:tcPr>
            <w:tcW w:w="5004" w:type="dxa"/>
            <w:vAlign w:val="center"/>
          </w:tcPr>
          <w:p w14:paraId="372BCE67" w14:textId="77777777" w:rsidR="00283443" w:rsidRPr="00964F95" w:rsidRDefault="00283443" w:rsidP="007F428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防护栏门锁好输入信号</w:t>
            </w:r>
          </w:p>
        </w:tc>
        <w:tc>
          <w:tcPr>
            <w:tcW w:w="772" w:type="dxa"/>
            <w:vAlign w:val="center"/>
          </w:tcPr>
          <w:p w14:paraId="269A26AD" w14:textId="77777777" w:rsidR="00283443" w:rsidRPr="00964F95" w:rsidRDefault="00283443" w:rsidP="007F428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2CA8BD9" w14:textId="77777777" w:rsidR="00283443" w:rsidRPr="00964F95" w:rsidRDefault="00283443" w:rsidP="007F428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77FA3BD9" w14:textId="77777777" w:rsidTr="008857EF">
        <w:trPr>
          <w:jc w:val="center"/>
        </w:trPr>
        <w:tc>
          <w:tcPr>
            <w:tcW w:w="917" w:type="dxa"/>
            <w:vAlign w:val="center"/>
          </w:tcPr>
          <w:p w14:paraId="65DCFAF9" w14:textId="77777777" w:rsidR="002E674F" w:rsidRPr="00964F95" w:rsidRDefault="002E674F" w:rsidP="006418AC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1</w:t>
            </w:r>
            <w:r w:rsidR="006418AC" w:rsidRPr="00964F95">
              <w:rPr>
                <w:rFonts w:ascii="宋体" w:hAnsi="宋体" w:hint="eastAsia"/>
                <w:sz w:val="20"/>
                <w:szCs w:val="21"/>
              </w:rPr>
              <w:t>.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699518EB" w14:textId="77777777" w:rsidR="002E674F" w:rsidRPr="00964F95" w:rsidRDefault="000F1C1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</w:t>
            </w:r>
            <w:r w:rsidR="007A625E" w:rsidRPr="00964F95">
              <w:rPr>
                <w:rFonts w:ascii="宋体" w:hAnsi="宋体" w:hint="eastAsia"/>
                <w:sz w:val="20"/>
                <w:szCs w:val="21"/>
              </w:rPr>
              <w:t>Store</w:t>
            </w:r>
            <w:r w:rsidRPr="00964F95">
              <w:rPr>
                <w:rFonts w:ascii="宋体" w:hAnsi="宋体"/>
                <w:sz w:val="20"/>
                <w:szCs w:val="21"/>
              </w:rPr>
              <w:t>DoorLocked</w:t>
            </w:r>
            <w:proofErr w:type="spellEnd"/>
          </w:p>
        </w:tc>
        <w:tc>
          <w:tcPr>
            <w:tcW w:w="5004" w:type="dxa"/>
            <w:vAlign w:val="center"/>
          </w:tcPr>
          <w:p w14:paraId="17E9CFE2" w14:textId="77777777" w:rsidR="002E674F" w:rsidRPr="00964F95" w:rsidRDefault="000F1C1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仓库门锁好输入信号</w:t>
            </w:r>
          </w:p>
        </w:tc>
        <w:tc>
          <w:tcPr>
            <w:tcW w:w="772" w:type="dxa"/>
            <w:vAlign w:val="center"/>
          </w:tcPr>
          <w:p w14:paraId="7FD8C2C7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39B5368B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7A625E" w:rsidRPr="00964F95" w14:paraId="3964E967" w14:textId="77777777" w:rsidTr="008857EF">
        <w:trPr>
          <w:jc w:val="center"/>
        </w:trPr>
        <w:tc>
          <w:tcPr>
            <w:tcW w:w="917" w:type="dxa"/>
            <w:vAlign w:val="center"/>
          </w:tcPr>
          <w:p w14:paraId="55D6ED5D" w14:textId="77777777" w:rsidR="007A625E" w:rsidRPr="00964F95" w:rsidRDefault="007A625E" w:rsidP="007A625E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14:paraId="315CFA9A" w14:textId="77777777" w:rsidR="007A625E" w:rsidRPr="00964F95" w:rsidRDefault="007A625E" w:rsidP="007A625E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iStoreStartBtn</w:t>
            </w:r>
            <w:proofErr w:type="spellEnd"/>
          </w:p>
        </w:tc>
        <w:tc>
          <w:tcPr>
            <w:tcW w:w="5004" w:type="dxa"/>
            <w:vAlign w:val="center"/>
          </w:tcPr>
          <w:p w14:paraId="5706BC69" w14:textId="77777777" w:rsidR="007A625E" w:rsidRPr="00964F95" w:rsidRDefault="007A625E" w:rsidP="007A625E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仓库启动按钮</w:t>
            </w:r>
          </w:p>
        </w:tc>
        <w:tc>
          <w:tcPr>
            <w:tcW w:w="772" w:type="dxa"/>
            <w:vAlign w:val="center"/>
          </w:tcPr>
          <w:p w14:paraId="3876F983" w14:textId="77777777" w:rsidR="007A625E" w:rsidRPr="00964F95" w:rsidRDefault="007A625E" w:rsidP="007A625E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74EE99C" w14:textId="77777777" w:rsidR="007A625E" w:rsidRPr="00964F95" w:rsidRDefault="007A625E" w:rsidP="007A625E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5887C600" w14:textId="77777777" w:rsidTr="008857EF">
        <w:trPr>
          <w:jc w:val="center"/>
        </w:trPr>
        <w:tc>
          <w:tcPr>
            <w:tcW w:w="917" w:type="dxa"/>
            <w:vAlign w:val="center"/>
          </w:tcPr>
          <w:p w14:paraId="2768D13E" w14:textId="77777777" w:rsidR="002E674F" w:rsidRPr="00964F95" w:rsidRDefault="002E674F" w:rsidP="006418AC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7B3007EB" w14:textId="77777777" w:rsidR="002E674F" w:rsidRPr="00964F95" w:rsidRDefault="00562D2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LATHE_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Linked</w:t>
            </w:r>
            <w:proofErr w:type="spellEnd"/>
          </w:p>
        </w:tc>
        <w:tc>
          <w:tcPr>
            <w:tcW w:w="5004" w:type="dxa"/>
            <w:vAlign w:val="center"/>
          </w:tcPr>
          <w:p w14:paraId="7CACBEC0" w14:textId="77777777" w:rsidR="002E674F" w:rsidRPr="00964F95" w:rsidRDefault="007D6730" w:rsidP="00410EC2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数控车床联机正常，准备就绪（自动模式）</w:t>
            </w:r>
          </w:p>
        </w:tc>
        <w:tc>
          <w:tcPr>
            <w:tcW w:w="772" w:type="dxa"/>
            <w:vAlign w:val="center"/>
          </w:tcPr>
          <w:p w14:paraId="0A1EB9AC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7C5C0F1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4DDD4EDF" w14:textId="77777777" w:rsidTr="008857EF">
        <w:trPr>
          <w:jc w:val="center"/>
        </w:trPr>
        <w:tc>
          <w:tcPr>
            <w:tcW w:w="917" w:type="dxa"/>
            <w:vAlign w:val="center"/>
          </w:tcPr>
          <w:p w14:paraId="6BC3CFC7" w14:textId="77777777" w:rsidR="002E674F" w:rsidRPr="00964F95" w:rsidRDefault="006418AC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14:paraId="52070711" w14:textId="77777777" w:rsidR="002E674F" w:rsidRPr="00964F95" w:rsidRDefault="005C2E8E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iLATHE_Pause</w:t>
            </w:r>
            <w:proofErr w:type="spellEnd"/>
          </w:p>
        </w:tc>
        <w:tc>
          <w:tcPr>
            <w:tcW w:w="5004" w:type="dxa"/>
            <w:vAlign w:val="center"/>
          </w:tcPr>
          <w:p w14:paraId="72A70817" w14:textId="77777777" w:rsidR="002E674F" w:rsidRPr="00964F95" w:rsidRDefault="00E37DBE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数控车床程序处于暂停状态</w:t>
            </w:r>
          </w:p>
        </w:tc>
        <w:tc>
          <w:tcPr>
            <w:tcW w:w="772" w:type="dxa"/>
            <w:vAlign w:val="center"/>
          </w:tcPr>
          <w:p w14:paraId="0CEE504C" w14:textId="77777777" w:rsidR="002E674F" w:rsidRPr="00964F95" w:rsidRDefault="002E674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D8B237D" w14:textId="77777777" w:rsidR="002E674F" w:rsidRPr="00964F95" w:rsidRDefault="002E674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0579BFE8" w14:textId="77777777" w:rsidTr="008857EF">
        <w:trPr>
          <w:jc w:val="center"/>
        </w:trPr>
        <w:tc>
          <w:tcPr>
            <w:tcW w:w="917" w:type="dxa"/>
            <w:vAlign w:val="center"/>
          </w:tcPr>
          <w:p w14:paraId="3E27A065" w14:textId="77777777" w:rsidR="002E674F" w:rsidRPr="00964F95" w:rsidRDefault="006418AC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14:paraId="1141254D" w14:textId="77777777" w:rsidR="002E674F" w:rsidRPr="00964F95" w:rsidRDefault="00EF65A8" w:rsidP="00C25807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Home</w:t>
            </w:r>
            <w:r w:rsidR="006418AC" w:rsidRPr="00964F95">
              <w:rPr>
                <w:rFonts w:ascii="宋体" w:hAnsi="宋体" w:hint="eastAsia"/>
                <w:sz w:val="20"/>
                <w:szCs w:val="21"/>
              </w:rPr>
              <w:t>d</w:t>
            </w:r>
            <w:proofErr w:type="spellEnd"/>
          </w:p>
        </w:tc>
        <w:tc>
          <w:tcPr>
            <w:tcW w:w="5004" w:type="dxa"/>
            <w:vAlign w:val="center"/>
          </w:tcPr>
          <w:p w14:paraId="0B40AFF3" w14:textId="77777777" w:rsidR="002E674F" w:rsidRPr="00964F95" w:rsidRDefault="0054573A" w:rsidP="002D551B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数控车床XZ处于设定位置（机械坐标X= 0.0,Z= 0.0）</w:t>
            </w:r>
          </w:p>
        </w:tc>
        <w:tc>
          <w:tcPr>
            <w:tcW w:w="772" w:type="dxa"/>
            <w:vAlign w:val="center"/>
          </w:tcPr>
          <w:p w14:paraId="4BAAC0DD" w14:textId="77777777" w:rsidR="002E674F" w:rsidRPr="00964F95" w:rsidRDefault="002E674F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0B5B1FA" w14:textId="77777777" w:rsidR="002E674F" w:rsidRPr="00964F95" w:rsidRDefault="002E674F" w:rsidP="00C25807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51A4C456" w14:textId="77777777" w:rsidTr="008857EF">
        <w:trPr>
          <w:jc w:val="center"/>
        </w:trPr>
        <w:tc>
          <w:tcPr>
            <w:tcW w:w="917" w:type="dxa"/>
            <w:vAlign w:val="center"/>
          </w:tcPr>
          <w:p w14:paraId="2AC3D2F7" w14:textId="77777777" w:rsidR="002E674F" w:rsidRPr="00964F95" w:rsidRDefault="006418AC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2083" w:type="dxa"/>
            <w:vAlign w:val="center"/>
          </w:tcPr>
          <w:p w14:paraId="35812399" w14:textId="77777777" w:rsidR="002E674F" w:rsidRPr="00964F95" w:rsidRDefault="00EF65A8" w:rsidP="00C25807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Running</w:t>
            </w:r>
            <w:proofErr w:type="spellEnd"/>
          </w:p>
        </w:tc>
        <w:tc>
          <w:tcPr>
            <w:tcW w:w="5004" w:type="dxa"/>
            <w:vAlign w:val="center"/>
          </w:tcPr>
          <w:p w14:paraId="363F8491" w14:textId="77777777" w:rsidR="002E674F" w:rsidRPr="00964F95" w:rsidRDefault="005A2AAB" w:rsidP="002D551B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</w:t>
            </w:r>
            <w:r w:rsidR="00E47391" w:rsidRPr="00964F95">
              <w:rPr>
                <w:rFonts w:ascii="宋体" w:hAnsi="宋体" w:hint="eastAsia"/>
                <w:sz w:val="20"/>
                <w:szCs w:val="21"/>
              </w:rPr>
              <w:t>车床运行中</w:t>
            </w:r>
          </w:p>
        </w:tc>
        <w:tc>
          <w:tcPr>
            <w:tcW w:w="772" w:type="dxa"/>
            <w:vAlign w:val="center"/>
          </w:tcPr>
          <w:p w14:paraId="3DCD7C4D" w14:textId="77777777" w:rsidR="002E674F" w:rsidRPr="00964F95" w:rsidRDefault="002E674F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F2676B5" w14:textId="77777777" w:rsidR="002E674F" w:rsidRPr="00964F95" w:rsidRDefault="002E674F" w:rsidP="00C25807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263AAE78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90CF521" w14:textId="77777777" w:rsidR="002E674F" w:rsidRPr="00964F95" w:rsidRDefault="006418AC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  <w:vAlign w:val="center"/>
          </w:tcPr>
          <w:p w14:paraId="4124BD51" w14:textId="77777777" w:rsidR="002E674F" w:rsidRPr="00964F95" w:rsidRDefault="00EF65A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Finished</w:t>
            </w:r>
            <w:proofErr w:type="spellEnd"/>
          </w:p>
        </w:tc>
        <w:tc>
          <w:tcPr>
            <w:tcW w:w="5004" w:type="dxa"/>
            <w:vAlign w:val="center"/>
          </w:tcPr>
          <w:p w14:paraId="397FAD75" w14:textId="77777777" w:rsidR="002E674F" w:rsidRPr="00964F95" w:rsidRDefault="002325C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数控车床加工完成（M30执行完成）</w:t>
            </w:r>
          </w:p>
        </w:tc>
        <w:tc>
          <w:tcPr>
            <w:tcW w:w="772" w:type="dxa"/>
            <w:vAlign w:val="center"/>
          </w:tcPr>
          <w:p w14:paraId="722E43F5" w14:textId="77777777" w:rsidR="002E674F" w:rsidRPr="00964F95" w:rsidRDefault="002E674F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3F201C4" w14:textId="77777777" w:rsidR="002E674F" w:rsidRPr="00964F95" w:rsidRDefault="002E674F" w:rsidP="00C25807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3DFE9494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4440B95" w14:textId="77777777" w:rsidR="002E674F" w:rsidRPr="00964F95" w:rsidRDefault="006418AC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  <w:vAlign w:val="center"/>
          </w:tcPr>
          <w:p w14:paraId="317D32BD" w14:textId="77777777" w:rsidR="002E674F" w:rsidRPr="00964F95" w:rsidRDefault="00EF65A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Alarm</w:t>
            </w:r>
            <w:proofErr w:type="spellEnd"/>
          </w:p>
        </w:tc>
        <w:tc>
          <w:tcPr>
            <w:tcW w:w="5004" w:type="dxa"/>
            <w:vAlign w:val="center"/>
          </w:tcPr>
          <w:p w14:paraId="2B104DCF" w14:textId="77777777" w:rsidR="002E674F" w:rsidRPr="00964F95" w:rsidRDefault="005A2AAB" w:rsidP="00107DB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数控车床报警</w:t>
            </w:r>
          </w:p>
        </w:tc>
        <w:tc>
          <w:tcPr>
            <w:tcW w:w="772" w:type="dxa"/>
            <w:vAlign w:val="center"/>
          </w:tcPr>
          <w:p w14:paraId="2B85CD2D" w14:textId="77777777" w:rsidR="002E674F" w:rsidRPr="00964F95" w:rsidRDefault="002E674F" w:rsidP="00014BB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71CFC0F" w14:textId="77777777" w:rsidR="002E674F" w:rsidRPr="00964F95" w:rsidRDefault="002E674F" w:rsidP="00014BB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405BEA0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A96D664" w14:textId="77777777" w:rsidR="002E674F" w:rsidRPr="00964F95" w:rsidRDefault="006418AC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/>
                <w:sz w:val="20"/>
                <w:szCs w:val="21"/>
              </w:rPr>
              <w:t>2.</w:t>
            </w:r>
            <w:r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  <w:vAlign w:val="center"/>
          </w:tcPr>
          <w:p w14:paraId="37ABB85C" w14:textId="77777777" w:rsidR="002E674F" w:rsidRPr="00964F95" w:rsidRDefault="00EF65A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ChuckOpened</w:t>
            </w:r>
            <w:proofErr w:type="spellEnd"/>
          </w:p>
        </w:tc>
        <w:tc>
          <w:tcPr>
            <w:tcW w:w="5004" w:type="dxa"/>
            <w:vAlign w:val="center"/>
          </w:tcPr>
          <w:p w14:paraId="51CC68D4" w14:textId="77777777" w:rsidR="002E674F" w:rsidRPr="00964F95" w:rsidRDefault="0046082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数控车床夹具处于打开状态</w:t>
            </w:r>
          </w:p>
        </w:tc>
        <w:tc>
          <w:tcPr>
            <w:tcW w:w="772" w:type="dxa"/>
            <w:vAlign w:val="center"/>
          </w:tcPr>
          <w:p w14:paraId="29DE6AD4" w14:textId="77777777" w:rsidR="002E674F" w:rsidRPr="00964F95" w:rsidRDefault="002E674F" w:rsidP="00014BB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4B50A60" w14:textId="77777777" w:rsidR="002E674F" w:rsidRPr="00964F95" w:rsidRDefault="002E674F" w:rsidP="00014BB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2A5A1934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12DF0A0" w14:textId="77777777" w:rsidR="002E674F" w:rsidRPr="00964F95" w:rsidRDefault="006418AC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E0649" w:rsidRPr="00964F95">
              <w:rPr>
                <w:rFonts w:ascii="宋体" w:hAnsi="宋体" w:hint="eastAsia"/>
                <w:sz w:val="20"/>
                <w:szCs w:val="21"/>
              </w:rPr>
              <w:t>2.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2083" w:type="dxa"/>
            <w:vAlign w:val="center"/>
          </w:tcPr>
          <w:p w14:paraId="7A74FB0B" w14:textId="77777777" w:rsidR="002E674F" w:rsidRPr="00964F95" w:rsidRDefault="00EF65A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ChuckClosed</w:t>
            </w:r>
            <w:proofErr w:type="spellEnd"/>
          </w:p>
        </w:tc>
        <w:tc>
          <w:tcPr>
            <w:tcW w:w="5004" w:type="dxa"/>
            <w:vAlign w:val="center"/>
          </w:tcPr>
          <w:p w14:paraId="74CFDBCA" w14:textId="77777777" w:rsidR="002E674F" w:rsidRPr="00964F95" w:rsidRDefault="0046082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数控车床夹具处于关闭状态</w:t>
            </w:r>
          </w:p>
        </w:tc>
        <w:tc>
          <w:tcPr>
            <w:tcW w:w="772" w:type="dxa"/>
            <w:vAlign w:val="center"/>
          </w:tcPr>
          <w:p w14:paraId="652FCBE4" w14:textId="77777777" w:rsidR="002E674F" w:rsidRPr="00964F95" w:rsidRDefault="002E674F" w:rsidP="00014BB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5ADDF3D" w14:textId="77777777" w:rsidR="002E674F" w:rsidRPr="00964F95" w:rsidRDefault="002E674F" w:rsidP="00014BB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674F" w:rsidRPr="00964F95" w14:paraId="3EAE82D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5D85A50C" w14:textId="77777777" w:rsidR="002E674F" w:rsidRPr="00964F95" w:rsidRDefault="00E47391" w:rsidP="00C25807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 w:hint="eastAsia"/>
                <w:sz w:val="20"/>
                <w:szCs w:val="21"/>
              </w:rPr>
              <w:t>3.</w:t>
            </w:r>
            <w:r w:rsidR="002E674F" w:rsidRPr="00964F95">
              <w:rPr>
                <w:rFonts w:ascii="宋体" w:hAnsi="宋体" w:hint="eastAsia"/>
                <w:sz w:val="20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6B19B04C" w14:textId="77777777" w:rsidR="002E674F" w:rsidRPr="00964F95" w:rsidRDefault="00EF65A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iL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ATHE_</w:t>
            </w:r>
            <w:r w:rsidR="006418AC" w:rsidRPr="00964F95">
              <w:rPr>
                <w:rFonts w:ascii="宋体" w:hAnsi="宋体"/>
                <w:sz w:val="20"/>
                <w:szCs w:val="21"/>
              </w:rPr>
              <w:t>DoorOpened</w:t>
            </w:r>
            <w:proofErr w:type="spellEnd"/>
          </w:p>
        </w:tc>
        <w:tc>
          <w:tcPr>
            <w:tcW w:w="5004" w:type="dxa"/>
            <w:vAlign w:val="center"/>
          </w:tcPr>
          <w:p w14:paraId="538D45E0" w14:textId="77777777" w:rsidR="002E674F" w:rsidRPr="00964F95" w:rsidRDefault="0046082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数控车床防护门处于</w:t>
            </w:r>
            <w:r w:rsidR="00D1723E" w:rsidRPr="00964F95">
              <w:rPr>
                <w:rFonts w:ascii="宋体" w:hAnsi="宋体" w:hint="eastAsia"/>
                <w:sz w:val="20"/>
                <w:szCs w:val="21"/>
              </w:rPr>
              <w:t>打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开状态</w:t>
            </w:r>
          </w:p>
        </w:tc>
        <w:tc>
          <w:tcPr>
            <w:tcW w:w="772" w:type="dxa"/>
            <w:vAlign w:val="center"/>
          </w:tcPr>
          <w:p w14:paraId="6DBE7C5D" w14:textId="77777777" w:rsidR="002E674F" w:rsidRPr="00964F95" w:rsidRDefault="002E674F" w:rsidP="00014BB8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3FB5DB65" w14:textId="77777777" w:rsidR="002E674F" w:rsidRPr="00964F95" w:rsidRDefault="002E674F" w:rsidP="00014BB8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347E16C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7DE4114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34738757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Linked</w:t>
            </w:r>
            <w:proofErr w:type="spellEnd"/>
          </w:p>
        </w:tc>
        <w:tc>
          <w:tcPr>
            <w:tcW w:w="5004" w:type="dxa"/>
            <w:vAlign w:val="center"/>
          </w:tcPr>
          <w:p w14:paraId="4F1BDDBC" w14:textId="77777777" w:rsidR="00BE651D" w:rsidRPr="00964F95" w:rsidRDefault="00460825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加工中心联机正常，准备就绪（自动模式）</w:t>
            </w:r>
          </w:p>
        </w:tc>
        <w:tc>
          <w:tcPr>
            <w:tcW w:w="772" w:type="dxa"/>
            <w:vAlign w:val="center"/>
          </w:tcPr>
          <w:p w14:paraId="7B1659EC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384B0C4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03CAE" w:rsidRPr="00964F95" w14:paraId="146DD4A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43BFC39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14:paraId="6C47F830" w14:textId="77777777" w:rsidR="00BE651D" w:rsidRPr="00964F95" w:rsidRDefault="00B45293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iCNC_Pause</w:t>
            </w:r>
            <w:proofErr w:type="spellEnd"/>
          </w:p>
        </w:tc>
        <w:tc>
          <w:tcPr>
            <w:tcW w:w="5004" w:type="dxa"/>
            <w:vAlign w:val="center"/>
          </w:tcPr>
          <w:p w14:paraId="20092F58" w14:textId="77777777" w:rsidR="00BE651D" w:rsidRPr="00964F95" w:rsidRDefault="00460825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加工中心程序处于暂停状态</w:t>
            </w:r>
          </w:p>
        </w:tc>
        <w:tc>
          <w:tcPr>
            <w:tcW w:w="772" w:type="dxa"/>
            <w:vAlign w:val="center"/>
          </w:tcPr>
          <w:p w14:paraId="1B69F7A5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B4E4304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150F4EE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54831F12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14:paraId="454BD5AC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Home</w:t>
            </w:r>
            <w:r w:rsidR="00BE651D" w:rsidRPr="00964F95">
              <w:rPr>
                <w:rFonts w:ascii="宋体" w:hAnsi="宋体" w:hint="eastAsia"/>
                <w:sz w:val="20"/>
                <w:szCs w:val="21"/>
              </w:rPr>
              <w:t>d</w:t>
            </w:r>
            <w:proofErr w:type="spellEnd"/>
          </w:p>
        </w:tc>
        <w:tc>
          <w:tcPr>
            <w:tcW w:w="5004" w:type="dxa"/>
            <w:vAlign w:val="center"/>
          </w:tcPr>
          <w:p w14:paraId="0951030D" w14:textId="77777777" w:rsidR="00BE651D" w:rsidRPr="00964F95" w:rsidRDefault="007E34CA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加工中心XYZ处于设定位置（机械坐标参考赛场资料）</w:t>
            </w:r>
          </w:p>
        </w:tc>
        <w:tc>
          <w:tcPr>
            <w:tcW w:w="772" w:type="dxa"/>
            <w:vAlign w:val="center"/>
          </w:tcPr>
          <w:p w14:paraId="03EEBBDB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8A96186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4AB24DEF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7522206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2083" w:type="dxa"/>
            <w:vAlign w:val="center"/>
          </w:tcPr>
          <w:p w14:paraId="74F0058F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Running</w:t>
            </w:r>
            <w:proofErr w:type="spellEnd"/>
          </w:p>
        </w:tc>
        <w:tc>
          <w:tcPr>
            <w:tcW w:w="5004" w:type="dxa"/>
            <w:vAlign w:val="center"/>
          </w:tcPr>
          <w:p w14:paraId="371246CC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加工中心运行中</w:t>
            </w:r>
          </w:p>
        </w:tc>
        <w:tc>
          <w:tcPr>
            <w:tcW w:w="772" w:type="dxa"/>
            <w:vAlign w:val="center"/>
          </w:tcPr>
          <w:p w14:paraId="5332BFB9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CF1FE36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0C63B10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564AE61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  <w:vAlign w:val="center"/>
          </w:tcPr>
          <w:p w14:paraId="72828FEF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Finished</w:t>
            </w:r>
            <w:proofErr w:type="spellEnd"/>
          </w:p>
        </w:tc>
        <w:tc>
          <w:tcPr>
            <w:tcW w:w="5004" w:type="dxa"/>
            <w:vAlign w:val="center"/>
          </w:tcPr>
          <w:p w14:paraId="15D8B5B8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加工中心加工完成</w:t>
            </w:r>
          </w:p>
        </w:tc>
        <w:tc>
          <w:tcPr>
            <w:tcW w:w="772" w:type="dxa"/>
            <w:vAlign w:val="center"/>
          </w:tcPr>
          <w:p w14:paraId="35C00AEB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36FA041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4CE9A54A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78A79EF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  <w:vAlign w:val="center"/>
          </w:tcPr>
          <w:p w14:paraId="4674A85B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Alarm</w:t>
            </w:r>
            <w:proofErr w:type="spellEnd"/>
          </w:p>
        </w:tc>
        <w:tc>
          <w:tcPr>
            <w:tcW w:w="5004" w:type="dxa"/>
            <w:vAlign w:val="center"/>
          </w:tcPr>
          <w:p w14:paraId="046B7F6F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加工中心报警</w:t>
            </w:r>
          </w:p>
        </w:tc>
        <w:tc>
          <w:tcPr>
            <w:tcW w:w="772" w:type="dxa"/>
            <w:vAlign w:val="center"/>
          </w:tcPr>
          <w:p w14:paraId="2B0466AB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2E38171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0C3B7A4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A76EE89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  <w:vAlign w:val="center"/>
          </w:tcPr>
          <w:p w14:paraId="7FA9D1C3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ChuckOpened</w:t>
            </w:r>
            <w:proofErr w:type="spellEnd"/>
          </w:p>
        </w:tc>
        <w:tc>
          <w:tcPr>
            <w:tcW w:w="5004" w:type="dxa"/>
            <w:vAlign w:val="center"/>
          </w:tcPr>
          <w:p w14:paraId="30E1176F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加工中心卡盘张开状态</w:t>
            </w:r>
          </w:p>
        </w:tc>
        <w:tc>
          <w:tcPr>
            <w:tcW w:w="772" w:type="dxa"/>
            <w:vAlign w:val="center"/>
          </w:tcPr>
          <w:p w14:paraId="464CBEE3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943E1D6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647D8345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0CEBDB9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B40ADF" w:rsidRPr="00964F95">
              <w:rPr>
                <w:rFonts w:ascii="宋体" w:hAnsi="宋体"/>
                <w:sz w:val="20"/>
                <w:szCs w:val="21"/>
              </w:rPr>
              <w:t>4.</w:t>
            </w:r>
            <w:r w:rsidRPr="00964F95">
              <w:rPr>
                <w:rFonts w:ascii="宋体" w:hAnsi="宋体"/>
                <w:sz w:val="20"/>
                <w:szCs w:val="21"/>
              </w:rPr>
              <w:t>7</w:t>
            </w:r>
          </w:p>
        </w:tc>
        <w:tc>
          <w:tcPr>
            <w:tcW w:w="2083" w:type="dxa"/>
            <w:vAlign w:val="center"/>
          </w:tcPr>
          <w:p w14:paraId="76514A6E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ChuckClosed</w:t>
            </w:r>
            <w:proofErr w:type="spellEnd"/>
          </w:p>
        </w:tc>
        <w:tc>
          <w:tcPr>
            <w:tcW w:w="5004" w:type="dxa"/>
            <w:vAlign w:val="center"/>
          </w:tcPr>
          <w:p w14:paraId="27A15134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加工中心卡盘夹紧状态</w:t>
            </w:r>
          </w:p>
        </w:tc>
        <w:tc>
          <w:tcPr>
            <w:tcW w:w="772" w:type="dxa"/>
            <w:vAlign w:val="center"/>
          </w:tcPr>
          <w:p w14:paraId="72B4F973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3D2AE82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487D3CCA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E21EA4C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5C32" w:rsidRPr="00964F95">
              <w:rPr>
                <w:rFonts w:ascii="宋体" w:hAnsi="宋体"/>
                <w:sz w:val="20"/>
                <w:szCs w:val="21"/>
              </w:rPr>
              <w:t>5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.</w:t>
            </w:r>
            <w:r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36264598" w14:textId="77777777" w:rsidR="00BE651D" w:rsidRPr="00964F95" w:rsidRDefault="00EF65A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964F95">
              <w:rPr>
                <w:rFonts w:ascii="宋体" w:hAnsi="宋体"/>
                <w:sz w:val="20"/>
                <w:szCs w:val="21"/>
              </w:rPr>
              <w:t>iCNC</w:t>
            </w:r>
            <w:r w:rsidR="00D03CAE" w:rsidRPr="00964F95">
              <w:rPr>
                <w:rFonts w:ascii="宋体" w:hAnsi="宋体"/>
                <w:sz w:val="20"/>
                <w:szCs w:val="21"/>
              </w:rPr>
              <w:t>_</w:t>
            </w:r>
            <w:r w:rsidR="00BE651D" w:rsidRPr="00964F95">
              <w:rPr>
                <w:rFonts w:ascii="宋体" w:hAnsi="宋体"/>
                <w:sz w:val="20"/>
                <w:szCs w:val="21"/>
              </w:rPr>
              <w:t>DoorOpened</w:t>
            </w:r>
            <w:proofErr w:type="spellEnd"/>
          </w:p>
        </w:tc>
        <w:tc>
          <w:tcPr>
            <w:tcW w:w="5004" w:type="dxa"/>
            <w:vAlign w:val="center"/>
          </w:tcPr>
          <w:p w14:paraId="7548A5D7" w14:textId="77777777" w:rsidR="00BE651D" w:rsidRPr="00964F95" w:rsidRDefault="00E95697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加工中心防护门处于开状态</w:t>
            </w:r>
          </w:p>
        </w:tc>
        <w:tc>
          <w:tcPr>
            <w:tcW w:w="772" w:type="dxa"/>
            <w:vAlign w:val="center"/>
          </w:tcPr>
          <w:p w14:paraId="7F0F3033" w14:textId="77777777" w:rsidR="00BE651D" w:rsidRPr="00964F95" w:rsidRDefault="00BE651D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4B9018D" w14:textId="77777777" w:rsidR="00BE651D" w:rsidRPr="00964F95" w:rsidRDefault="00BE651D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5378B1" w:rsidRPr="00964F95" w14:paraId="3F1E5106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033FC76" w14:textId="467F8147" w:rsidR="005378B1" w:rsidRPr="00964F95" w:rsidRDefault="005378B1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I5.1</w:t>
            </w:r>
          </w:p>
        </w:tc>
        <w:tc>
          <w:tcPr>
            <w:tcW w:w="2083" w:type="dxa"/>
            <w:vAlign w:val="center"/>
          </w:tcPr>
          <w:p w14:paraId="0568F65D" w14:textId="32AB34BA" w:rsidR="005378B1" w:rsidRPr="00964F95" w:rsidRDefault="005378B1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/>
                <w:sz w:val="20"/>
                <w:szCs w:val="21"/>
              </w:rPr>
              <w:t>iCNC_</w:t>
            </w:r>
            <w:r>
              <w:rPr>
                <w:rFonts w:ascii="宋体" w:hAnsi="宋体"/>
                <w:sz w:val="20"/>
                <w:szCs w:val="21"/>
              </w:rPr>
              <w:t>Chuck2WpExsit</w:t>
            </w:r>
          </w:p>
        </w:tc>
        <w:tc>
          <w:tcPr>
            <w:tcW w:w="5004" w:type="dxa"/>
            <w:vAlign w:val="center"/>
          </w:tcPr>
          <w:p w14:paraId="26C009CE" w14:textId="3A854162" w:rsidR="005378B1" w:rsidRPr="00964F95" w:rsidRDefault="005378B1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加工中心零点夹具有料</w:t>
            </w:r>
          </w:p>
        </w:tc>
        <w:tc>
          <w:tcPr>
            <w:tcW w:w="772" w:type="dxa"/>
            <w:vAlign w:val="center"/>
          </w:tcPr>
          <w:p w14:paraId="3044EA45" w14:textId="6CEB2910" w:rsidR="005378B1" w:rsidRPr="00964F95" w:rsidRDefault="005B4678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EDC2903" w14:textId="3AC944A7" w:rsidR="005378B1" w:rsidRPr="00964F95" w:rsidRDefault="005B467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5378B1" w:rsidRPr="00964F95" w14:paraId="0A00EEE6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84F4076" w14:textId="15CE1B3B" w:rsidR="005378B1" w:rsidRDefault="005378B1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I5.2</w:t>
            </w:r>
          </w:p>
        </w:tc>
        <w:tc>
          <w:tcPr>
            <w:tcW w:w="2083" w:type="dxa"/>
            <w:vAlign w:val="center"/>
          </w:tcPr>
          <w:p w14:paraId="4368CB2E" w14:textId="68BC9EFC" w:rsidR="005378B1" w:rsidRPr="00964F95" w:rsidRDefault="005378B1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/>
                <w:sz w:val="20"/>
                <w:szCs w:val="21"/>
              </w:rPr>
              <w:t>iCNC_Chuck</w:t>
            </w:r>
            <w:r>
              <w:rPr>
                <w:rFonts w:ascii="宋体" w:hAnsi="宋体"/>
                <w:sz w:val="20"/>
                <w:szCs w:val="21"/>
              </w:rPr>
              <w:t>2</w:t>
            </w:r>
            <w:r w:rsidRPr="00964F95">
              <w:rPr>
                <w:rFonts w:ascii="宋体" w:hAnsi="宋体"/>
                <w:sz w:val="20"/>
                <w:szCs w:val="21"/>
              </w:rPr>
              <w:t>Opened</w:t>
            </w:r>
          </w:p>
        </w:tc>
        <w:tc>
          <w:tcPr>
            <w:tcW w:w="5004" w:type="dxa"/>
            <w:vAlign w:val="center"/>
          </w:tcPr>
          <w:p w14:paraId="26478C2A" w14:textId="1D36DEAC" w:rsidR="005378B1" w:rsidRPr="00964F95" w:rsidRDefault="005378B1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加工中心零点夹具打开</w:t>
            </w:r>
          </w:p>
        </w:tc>
        <w:tc>
          <w:tcPr>
            <w:tcW w:w="772" w:type="dxa"/>
            <w:vAlign w:val="center"/>
          </w:tcPr>
          <w:p w14:paraId="21D8E2AE" w14:textId="139058D2" w:rsidR="005378B1" w:rsidRPr="00964F95" w:rsidRDefault="005B4678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187CE243" w14:textId="26CD1818" w:rsidR="005378B1" w:rsidRPr="00964F95" w:rsidRDefault="005B4678" w:rsidP="00BE651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19DEE1E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791DE90" w14:textId="77777777" w:rsidR="00E47391" w:rsidRPr="00964F95" w:rsidRDefault="00E47391" w:rsidP="00BE651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="00BE651D" w:rsidRPr="00964F95">
              <w:rPr>
                <w:rFonts w:ascii="宋体" w:hAnsi="宋体" w:hint="eastAsia"/>
                <w:sz w:val="20"/>
                <w:szCs w:val="21"/>
              </w:rPr>
              <w:t>0</w:t>
            </w:r>
          </w:p>
        </w:tc>
        <w:tc>
          <w:tcPr>
            <w:tcW w:w="2083" w:type="dxa"/>
          </w:tcPr>
          <w:p w14:paraId="0213F13D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</w:t>
            </w:r>
          </w:p>
        </w:tc>
        <w:tc>
          <w:tcPr>
            <w:tcW w:w="5004" w:type="dxa"/>
            <w:vAlign w:val="center"/>
          </w:tcPr>
          <w:p w14:paraId="521A6A1B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1工件检测</w:t>
            </w:r>
          </w:p>
        </w:tc>
        <w:tc>
          <w:tcPr>
            <w:tcW w:w="772" w:type="dxa"/>
            <w:vAlign w:val="center"/>
          </w:tcPr>
          <w:p w14:paraId="5A656972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F8B30DF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467CEE5D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168C7325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2083" w:type="dxa"/>
          </w:tcPr>
          <w:p w14:paraId="252A1654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SR2</w:t>
            </w:r>
          </w:p>
        </w:tc>
        <w:tc>
          <w:tcPr>
            <w:tcW w:w="5004" w:type="dxa"/>
            <w:vAlign w:val="center"/>
          </w:tcPr>
          <w:p w14:paraId="5AA75DB8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2工件检测</w:t>
            </w:r>
          </w:p>
        </w:tc>
        <w:tc>
          <w:tcPr>
            <w:tcW w:w="772" w:type="dxa"/>
            <w:vAlign w:val="center"/>
          </w:tcPr>
          <w:p w14:paraId="61C34770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1B988D99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07F2ED92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1D14013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2083" w:type="dxa"/>
          </w:tcPr>
          <w:p w14:paraId="1393EE06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SR3</w:t>
            </w:r>
          </w:p>
        </w:tc>
        <w:tc>
          <w:tcPr>
            <w:tcW w:w="5004" w:type="dxa"/>
            <w:vAlign w:val="center"/>
          </w:tcPr>
          <w:p w14:paraId="2D1F1CD8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3工件检测</w:t>
            </w:r>
          </w:p>
        </w:tc>
        <w:tc>
          <w:tcPr>
            <w:tcW w:w="772" w:type="dxa"/>
            <w:vAlign w:val="center"/>
          </w:tcPr>
          <w:p w14:paraId="1DA25AF2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887AC89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20E94D75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D90BFCD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2083" w:type="dxa"/>
          </w:tcPr>
          <w:p w14:paraId="051AD313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SR4</w:t>
            </w:r>
          </w:p>
        </w:tc>
        <w:tc>
          <w:tcPr>
            <w:tcW w:w="5004" w:type="dxa"/>
            <w:vAlign w:val="center"/>
          </w:tcPr>
          <w:p w14:paraId="71202AD5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4工件检测</w:t>
            </w:r>
          </w:p>
        </w:tc>
        <w:tc>
          <w:tcPr>
            <w:tcW w:w="772" w:type="dxa"/>
            <w:vAlign w:val="center"/>
          </w:tcPr>
          <w:p w14:paraId="7A1830A6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D0F5980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6377B4FF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14D3FB2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4</w:t>
            </w:r>
          </w:p>
        </w:tc>
        <w:tc>
          <w:tcPr>
            <w:tcW w:w="2083" w:type="dxa"/>
          </w:tcPr>
          <w:p w14:paraId="7B91605C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SR5</w:t>
            </w:r>
          </w:p>
        </w:tc>
        <w:tc>
          <w:tcPr>
            <w:tcW w:w="5004" w:type="dxa"/>
            <w:vAlign w:val="center"/>
          </w:tcPr>
          <w:p w14:paraId="132A9B51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5工件检测</w:t>
            </w:r>
          </w:p>
        </w:tc>
        <w:tc>
          <w:tcPr>
            <w:tcW w:w="772" w:type="dxa"/>
            <w:vAlign w:val="center"/>
          </w:tcPr>
          <w:p w14:paraId="6495297F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965DA62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7DFDA0ED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2677AD9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5</w:t>
            </w:r>
          </w:p>
        </w:tc>
        <w:tc>
          <w:tcPr>
            <w:tcW w:w="2083" w:type="dxa"/>
          </w:tcPr>
          <w:p w14:paraId="56E09300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SR6</w:t>
            </w:r>
          </w:p>
        </w:tc>
        <w:tc>
          <w:tcPr>
            <w:tcW w:w="5004" w:type="dxa"/>
            <w:vAlign w:val="center"/>
          </w:tcPr>
          <w:p w14:paraId="00743B60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6工件检测</w:t>
            </w:r>
          </w:p>
        </w:tc>
        <w:tc>
          <w:tcPr>
            <w:tcW w:w="772" w:type="dxa"/>
            <w:vAlign w:val="center"/>
          </w:tcPr>
          <w:p w14:paraId="06168A3A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9C176F7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6636ED1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61391AF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6</w:t>
            </w:r>
          </w:p>
        </w:tc>
        <w:tc>
          <w:tcPr>
            <w:tcW w:w="2083" w:type="dxa"/>
          </w:tcPr>
          <w:p w14:paraId="37C89FE5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SR7</w:t>
            </w:r>
          </w:p>
        </w:tc>
        <w:tc>
          <w:tcPr>
            <w:tcW w:w="5004" w:type="dxa"/>
            <w:vAlign w:val="center"/>
          </w:tcPr>
          <w:p w14:paraId="26AAEC4F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7工件检测</w:t>
            </w:r>
          </w:p>
        </w:tc>
        <w:tc>
          <w:tcPr>
            <w:tcW w:w="772" w:type="dxa"/>
            <w:vAlign w:val="center"/>
          </w:tcPr>
          <w:p w14:paraId="06385D8E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3B69D5AC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5E39BBDC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43281BE" w14:textId="77777777" w:rsidR="00E47391" w:rsidRPr="00964F95" w:rsidRDefault="00BE651D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6.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2083" w:type="dxa"/>
          </w:tcPr>
          <w:p w14:paraId="00A82F91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SR8</w:t>
            </w:r>
          </w:p>
        </w:tc>
        <w:tc>
          <w:tcPr>
            <w:tcW w:w="5004" w:type="dxa"/>
            <w:vAlign w:val="center"/>
          </w:tcPr>
          <w:p w14:paraId="4F358379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8工件检测</w:t>
            </w:r>
          </w:p>
        </w:tc>
        <w:tc>
          <w:tcPr>
            <w:tcW w:w="772" w:type="dxa"/>
            <w:vAlign w:val="center"/>
          </w:tcPr>
          <w:p w14:paraId="5301A2D5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0D09D93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62FA401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67E8CE3F" w14:textId="77777777" w:rsidR="00E47391" w:rsidRPr="00964F95" w:rsidRDefault="00BE651D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</w:tcPr>
          <w:p w14:paraId="693D3EB2" w14:textId="77777777" w:rsidR="00E47391" w:rsidRPr="00964F95" w:rsidRDefault="00BE651D" w:rsidP="00E47391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SR9</w:t>
            </w:r>
          </w:p>
        </w:tc>
        <w:tc>
          <w:tcPr>
            <w:tcW w:w="5004" w:type="dxa"/>
            <w:vAlign w:val="center"/>
          </w:tcPr>
          <w:p w14:paraId="6D9B1D82" w14:textId="77777777" w:rsidR="00E47391" w:rsidRPr="00964F95" w:rsidRDefault="00E47391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9工件检测</w:t>
            </w:r>
          </w:p>
        </w:tc>
        <w:tc>
          <w:tcPr>
            <w:tcW w:w="772" w:type="dxa"/>
            <w:vAlign w:val="center"/>
          </w:tcPr>
          <w:p w14:paraId="72C8052D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E7B8069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3FFC07A4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579AD9D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</w:tcPr>
          <w:p w14:paraId="18063229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SR10</w:t>
            </w:r>
          </w:p>
        </w:tc>
        <w:tc>
          <w:tcPr>
            <w:tcW w:w="5004" w:type="dxa"/>
            <w:vAlign w:val="center"/>
          </w:tcPr>
          <w:p w14:paraId="40BF055E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0工件检测</w:t>
            </w:r>
          </w:p>
        </w:tc>
        <w:tc>
          <w:tcPr>
            <w:tcW w:w="772" w:type="dxa"/>
            <w:vAlign w:val="center"/>
          </w:tcPr>
          <w:p w14:paraId="7B3DC302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B6F1818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528C983C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2BDFDE3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2083" w:type="dxa"/>
          </w:tcPr>
          <w:p w14:paraId="0DC1C91B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SR11</w:t>
            </w:r>
          </w:p>
        </w:tc>
        <w:tc>
          <w:tcPr>
            <w:tcW w:w="5004" w:type="dxa"/>
            <w:vAlign w:val="center"/>
          </w:tcPr>
          <w:p w14:paraId="5E4CC9E7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1工件检测</w:t>
            </w:r>
          </w:p>
        </w:tc>
        <w:tc>
          <w:tcPr>
            <w:tcW w:w="772" w:type="dxa"/>
            <w:vAlign w:val="center"/>
          </w:tcPr>
          <w:p w14:paraId="42EA8C7E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3B1C94FE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39B9BC2E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76B905F8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2083" w:type="dxa"/>
          </w:tcPr>
          <w:p w14:paraId="3326E292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SR12</w:t>
            </w:r>
          </w:p>
        </w:tc>
        <w:tc>
          <w:tcPr>
            <w:tcW w:w="5004" w:type="dxa"/>
            <w:vAlign w:val="center"/>
          </w:tcPr>
          <w:p w14:paraId="75CECF08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2工件检测</w:t>
            </w:r>
          </w:p>
        </w:tc>
        <w:tc>
          <w:tcPr>
            <w:tcW w:w="772" w:type="dxa"/>
            <w:vAlign w:val="center"/>
          </w:tcPr>
          <w:p w14:paraId="19E95780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7CE8B10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7CF49187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575029C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lastRenderedPageBreak/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</w:tcPr>
          <w:p w14:paraId="14F1E29B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SR13</w:t>
            </w:r>
          </w:p>
        </w:tc>
        <w:tc>
          <w:tcPr>
            <w:tcW w:w="5004" w:type="dxa"/>
            <w:vAlign w:val="center"/>
          </w:tcPr>
          <w:p w14:paraId="1E8F162C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3工件检测</w:t>
            </w:r>
          </w:p>
        </w:tc>
        <w:tc>
          <w:tcPr>
            <w:tcW w:w="772" w:type="dxa"/>
            <w:vAlign w:val="center"/>
          </w:tcPr>
          <w:p w14:paraId="725262DC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DA779B2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53E59541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D7FEF83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</w:tcPr>
          <w:p w14:paraId="40145E04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SR14</w:t>
            </w:r>
          </w:p>
        </w:tc>
        <w:tc>
          <w:tcPr>
            <w:tcW w:w="5004" w:type="dxa"/>
            <w:vAlign w:val="center"/>
          </w:tcPr>
          <w:p w14:paraId="686788BB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4工件检测</w:t>
            </w:r>
          </w:p>
        </w:tc>
        <w:tc>
          <w:tcPr>
            <w:tcW w:w="772" w:type="dxa"/>
            <w:vAlign w:val="center"/>
          </w:tcPr>
          <w:p w14:paraId="66F5607F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E83DDEC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40D87423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99BB575" w14:textId="77777777" w:rsidR="00BE651D" w:rsidRPr="00964F95" w:rsidRDefault="00BE651D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D81C7E" w:rsidRPr="00964F95">
              <w:rPr>
                <w:rFonts w:ascii="宋体" w:hAnsi="宋体"/>
                <w:sz w:val="20"/>
                <w:szCs w:val="21"/>
              </w:rPr>
              <w:t>7.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</w:tcPr>
          <w:p w14:paraId="558D10FC" w14:textId="77777777" w:rsidR="00BE651D" w:rsidRPr="00964F95" w:rsidRDefault="000B490F" w:rsidP="00505755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SR15</w:t>
            </w:r>
          </w:p>
        </w:tc>
        <w:tc>
          <w:tcPr>
            <w:tcW w:w="5004" w:type="dxa"/>
            <w:vAlign w:val="center"/>
          </w:tcPr>
          <w:p w14:paraId="1FD17854" w14:textId="77777777" w:rsidR="00BE651D" w:rsidRPr="00964F95" w:rsidRDefault="00BE651D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0B490F" w:rsidRPr="00964F95">
              <w:rPr>
                <w:rFonts w:ascii="宋体" w:hAnsi="宋体"/>
                <w:sz w:val="20"/>
                <w:szCs w:val="21"/>
              </w:rPr>
              <w:t>15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4201EDC1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F0AEAA4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4C2F2380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AEC4565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</w:tcPr>
          <w:p w14:paraId="652F15FF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SR16</w:t>
            </w:r>
          </w:p>
        </w:tc>
        <w:tc>
          <w:tcPr>
            <w:tcW w:w="5004" w:type="dxa"/>
            <w:vAlign w:val="center"/>
          </w:tcPr>
          <w:p w14:paraId="5A6BBD77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/>
                <w:sz w:val="20"/>
                <w:szCs w:val="21"/>
              </w:rPr>
              <w:t>16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7250524C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E72262C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6CD3CD3F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771C436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</w:tcPr>
          <w:p w14:paraId="728115DE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</w:t>
            </w:r>
            <w:r w:rsidRPr="00964F95">
              <w:rPr>
                <w:rFonts w:ascii="宋体" w:hAnsi="宋体"/>
                <w:sz w:val="20"/>
                <w:szCs w:val="21"/>
              </w:rPr>
              <w:t>7</w:t>
            </w:r>
          </w:p>
        </w:tc>
        <w:tc>
          <w:tcPr>
            <w:tcW w:w="5004" w:type="dxa"/>
            <w:vAlign w:val="center"/>
          </w:tcPr>
          <w:p w14:paraId="5D30E613" w14:textId="77777777" w:rsidR="000B490F" w:rsidRPr="00964F95" w:rsidRDefault="000B490F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17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37F74DA1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569F474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21A33125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1475D231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2083" w:type="dxa"/>
          </w:tcPr>
          <w:p w14:paraId="070D4F49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</w:t>
            </w:r>
            <w:r w:rsidRPr="00964F95">
              <w:rPr>
                <w:rFonts w:ascii="宋体" w:hAnsi="宋体"/>
                <w:sz w:val="20"/>
                <w:szCs w:val="21"/>
              </w:rPr>
              <w:t>8</w:t>
            </w:r>
          </w:p>
        </w:tc>
        <w:tc>
          <w:tcPr>
            <w:tcW w:w="5004" w:type="dxa"/>
            <w:vAlign w:val="center"/>
          </w:tcPr>
          <w:p w14:paraId="24A760D0" w14:textId="77777777" w:rsidR="000B490F" w:rsidRPr="00964F95" w:rsidRDefault="000B490F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18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4439D55E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79BB4DC3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54901C5F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0CA1234C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2083" w:type="dxa"/>
          </w:tcPr>
          <w:p w14:paraId="1CD3DFB2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SR1</w:t>
            </w:r>
            <w:r w:rsidRPr="00964F95">
              <w:rPr>
                <w:rFonts w:ascii="宋体" w:hAnsi="宋体"/>
                <w:sz w:val="20"/>
                <w:szCs w:val="21"/>
              </w:rPr>
              <w:t>9</w:t>
            </w:r>
          </w:p>
        </w:tc>
        <w:tc>
          <w:tcPr>
            <w:tcW w:w="5004" w:type="dxa"/>
            <w:vAlign w:val="center"/>
          </w:tcPr>
          <w:p w14:paraId="07397547" w14:textId="77777777" w:rsidR="000B490F" w:rsidRPr="00964F95" w:rsidRDefault="000B490F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19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4254CE74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A8111AE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4F546861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79D5263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</w:tcPr>
          <w:p w14:paraId="296E6CB1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5004" w:type="dxa"/>
            <w:vAlign w:val="center"/>
          </w:tcPr>
          <w:p w14:paraId="0C4C9C25" w14:textId="77777777" w:rsidR="000B490F" w:rsidRPr="00964F95" w:rsidRDefault="000B490F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20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720EE2BF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01DB924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0B490F" w:rsidRPr="00964F95" w14:paraId="7F2EC259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743523F5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</w:tcPr>
          <w:p w14:paraId="35B15C39" w14:textId="77777777" w:rsidR="000B490F" w:rsidRPr="00964F95" w:rsidRDefault="000B490F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5004" w:type="dxa"/>
            <w:vAlign w:val="center"/>
          </w:tcPr>
          <w:p w14:paraId="702BD809" w14:textId="77777777" w:rsidR="000B490F" w:rsidRPr="00964F95" w:rsidRDefault="000B490F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21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5D0BCF99" w14:textId="77777777" w:rsidR="000B490F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29280403" w14:textId="77777777" w:rsidR="000B490F" w:rsidRPr="00964F95" w:rsidRDefault="000B490F" w:rsidP="000B490F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20F659CB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FE2D9AD" w14:textId="77777777" w:rsidR="00BE651D" w:rsidRPr="00964F95" w:rsidRDefault="00BE651D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</w:tcPr>
          <w:p w14:paraId="7CC599BC" w14:textId="77777777" w:rsidR="00BE651D" w:rsidRPr="00964F95" w:rsidRDefault="00BE651D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5004" w:type="dxa"/>
            <w:vAlign w:val="center"/>
          </w:tcPr>
          <w:p w14:paraId="43A7C3F9" w14:textId="77777777" w:rsidR="00BE651D" w:rsidRPr="00964F95" w:rsidRDefault="00BE651D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22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1615F8E8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3FAA0C4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61C40BBC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5DF8B60" w14:textId="77777777" w:rsidR="00BE651D" w:rsidRPr="00964F95" w:rsidRDefault="000B490F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8.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7</w:t>
            </w:r>
          </w:p>
        </w:tc>
        <w:tc>
          <w:tcPr>
            <w:tcW w:w="2083" w:type="dxa"/>
          </w:tcPr>
          <w:p w14:paraId="0BF2B86C" w14:textId="77777777" w:rsidR="00BE651D" w:rsidRPr="00964F95" w:rsidRDefault="00BE651D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5004" w:type="dxa"/>
            <w:vAlign w:val="center"/>
          </w:tcPr>
          <w:p w14:paraId="7999B2D7" w14:textId="77777777" w:rsidR="00BE651D" w:rsidRPr="00964F95" w:rsidRDefault="00BE651D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23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186ED75F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F491553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7F455E8B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39030B6E" w14:textId="77777777" w:rsidR="00BE651D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</w:tcPr>
          <w:p w14:paraId="44DA5686" w14:textId="77777777" w:rsidR="00BE651D" w:rsidRPr="00964F95" w:rsidRDefault="00BE651D" w:rsidP="00505755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SQ24</w:t>
            </w:r>
          </w:p>
        </w:tc>
        <w:tc>
          <w:tcPr>
            <w:tcW w:w="5004" w:type="dxa"/>
            <w:vAlign w:val="center"/>
          </w:tcPr>
          <w:p w14:paraId="07362B2C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24工件检测</w:t>
            </w:r>
          </w:p>
        </w:tc>
        <w:tc>
          <w:tcPr>
            <w:tcW w:w="772" w:type="dxa"/>
            <w:vAlign w:val="center"/>
          </w:tcPr>
          <w:p w14:paraId="4422FE51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D834045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49A4806E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34905A4" w14:textId="77777777" w:rsidR="00BE651D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</w:tcPr>
          <w:p w14:paraId="436A23E5" w14:textId="77777777" w:rsidR="00BE651D" w:rsidRPr="00964F95" w:rsidRDefault="00BE651D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5004" w:type="dxa"/>
            <w:vAlign w:val="center"/>
          </w:tcPr>
          <w:p w14:paraId="59EFCE53" w14:textId="77777777" w:rsidR="00BE651D" w:rsidRPr="00964F95" w:rsidRDefault="00BE651D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="00C34410" w:rsidRPr="00964F95">
              <w:rPr>
                <w:rFonts w:ascii="宋体" w:hAnsi="宋体"/>
                <w:sz w:val="20"/>
                <w:szCs w:val="21"/>
              </w:rPr>
              <w:t>25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5FCB2097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0EAE23EA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BE651D" w:rsidRPr="00964F95" w14:paraId="33FD618D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6DFCD2F" w14:textId="77777777" w:rsidR="00BE651D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2083" w:type="dxa"/>
          </w:tcPr>
          <w:p w14:paraId="12CF5A05" w14:textId="77777777" w:rsidR="00BE651D" w:rsidRPr="00964F95" w:rsidRDefault="00BE651D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5004" w:type="dxa"/>
            <w:vAlign w:val="center"/>
          </w:tcPr>
          <w:p w14:paraId="37BD3268" w14:textId="77777777" w:rsidR="00BE651D" w:rsidRPr="00964F95" w:rsidRDefault="00BE651D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6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70438949" w14:textId="77777777" w:rsidR="00BE651D" w:rsidRPr="00964F95" w:rsidRDefault="00BE651D" w:rsidP="0050575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9F696A0" w14:textId="77777777" w:rsidR="00BE651D" w:rsidRPr="00964F95" w:rsidRDefault="00BE651D" w:rsidP="0050575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E47391" w:rsidRPr="00964F95" w14:paraId="7C57D97E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1A942781" w14:textId="77777777" w:rsidR="00E47391" w:rsidRPr="00964F95" w:rsidRDefault="000B490F" w:rsidP="000B490F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3</w:t>
            </w:r>
          </w:p>
        </w:tc>
        <w:tc>
          <w:tcPr>
            <w:tcW w:w="2083" w:type="dxa"/>
          </w:tcPr>
          <w:p w14:paraId="40BC4C11" w14:textId="77777777" w:rsidR="00E47391" w:rsidRPr="00964F95" w:rsidRDefault="00E47391" w:rsidP="000B490F">
            <w:pPr>
              <w:rPr>
                <w:sz w:val="20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="000B490F" w:rsidRPr="00964F95">
              <w:rPr>
                <w:rFonts w:ascii="宋体" w:hAnsi="宋体"/>
                <w:sz w:val="20"/>
                <w:szCs w:val="21"/>
              </w:rPr>
              <w:t>7</w:t>
            </w:r>
          </w:p>
        </w:tc>
        <w:tc>
          <w:tcPr>
            <w:tcW w:w="5004" w:type="dxa"/>
            <w:vAlign w:val="center"/>
          </w:tcPr>
          <w:p w14:paraId="12BEF79A" w14:textId="77777777" w:rsidR="00E47391" w:rsidRPr="00964F95" w:rsidRDefault="00E47391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</w:t>
            </w:r>
            <w:r w:rsidR="00C34410" w:rsidRPr="00964F95">
              <w:rPr>
                <w:rFonts w:ascii="宋体" w:hAnsi="宋体"/>
                <w:sz w:val="20"/>
                <w:szCs w:val="21"/>
              </w:rPr>
              <w:t>7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432D971A" w14:textId="77777777" w:rsidR="00E47391" w:rsidRPr="00964F95" w:rsidRDefault="00E47391" w:rsidP="00E47391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70A9736" w14:textId="77777777" w:rsidR="00E47391" w:rsidRPr="00964F95" w:rsidRDefault="00E47391" w:rsidP="00E47391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34410" w:rsidRPr="00964F95" w14:paraId="4368AA8C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513F9FAC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</w:tcPr>
          <w:p w14:paraId="10DD6EB7" w14:textId="77777777" w:rsidR="00C34410" w:rsidRPr="00964F95" w:rsidRDefault="00C34410" w:rsidP="00C34410">
            <w:pPr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Pr="00964F95">
              <w:rPr>
                <w:rFonts w:ascii="宋体" w:hAnsi="宋体"/>
                <w:sz w:val="20"/>
                <w:szCs w:val="21"/>
              </w:rPr>
              <w:t>8</w:t>
            </w:r>
          </w:p>
        </w:tc>
        <w:tc>
          <w:tcPr>
            <w:tcW w:w="5004" w:type="dxa"/>
            <w:vAlign w:val="center"/>
          </w:tcPr>
          <w:p w14:paraId="19ED252B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</w:t>
            </w:r>
            <w:r w:rsidRPr="00964F95">
              <w:rPr>
                <w:rFonts w:ascii="宋体" w:hAnsi="宋体"/>
                <w:sz w:val="20"/>
                <w:szCs w:val="21"/>
              </w:rPr>
              <w:t>8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39B7AF6C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56D1A30A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34410" w:rsidRPr="00964F95" w14:paraId="017DA9D1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216396A0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</w:tcPr>
          <w:p w14:paraId="049642D5" w14:textId="77777777" w:rsidR="00C34410" w:rsidRPr="00964F95" w:rsidRDefault="00C34410" w:rsidP="00C34410">
            <w:pPr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SQ2</w:t>
            </w:r>
            <w:r w:rsidRPr="00964F95">
              <w:rPr>
                <w:rFonts w:ascii="宋体" w:hAnsi="宋体"/>
                <w:sz w:val="20"/>
                <w:szCs w:val="21"/>
              </w:rPr>
              <w:t>9</w:t>
            </w:r>
          </w:p>
        </w:tc>
        <w:tc>
          <w:tcPr>
            <w:tcW w:w="5004" w:type="dxa"/>
            <w:vAlign w:val="center"/>
          </w:tcPr>
          <w:p w14:paraId="138E9C87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2</w:t>
            </w:r>
            <w:r w:rsidRPr="00964F95">
              <w:rPr>
                <w:rFonts w:ascii="宋体" w:hAnsi="宋体"/>
                <w:sz w:val="20"/>
                <w:szCs w:val="21"/>
              </w:rPr>
              <w:t>9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工件检测</w:t>
            </w:r>
          </w:p>
        </w:tc>
        <w:tc>
          <w:tcPr>
            <w:tcW w:w="772" w:type="dxa"/>
            <w:vAlign w:val="center"/>
          </w:tcPr>
          <w:p w14:paraId="6117B4E4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65838477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34410" w:rsidRPr="00964F95" w14:paraId="33DDD1AC" w14:textId="77777777" w:rsidTr="008857EF">
        <w:trPr>
          <w:trHeight w:val="263"/>
          <w:jc w:val="center"/>
        </w:trPr>
        <w:tc>
          <w:tcPr>
            <w:tcW w:w="917" w:type="dxa"/>
            <w:vAlign w:val="center"/>
          </w:tcPr>
          <w:p w14:paraId="4CE86F92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I</w:t>
            </w:r>
            <w:r w:rsidR="00C97E1D" w:rsidRPr="00964F95">
              <w:rPr>
                <w:rFonts w:ascii="宋体" w:hAnsi="宋体"/>
                <w:sz w:val="20"/>
                <w:szCs w:val="21"/>
              </w:rPr>
              <w:t>9.</w:t>
            </w:r>
            <w:r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</w:tcPr>
          <w:p w14:paraId="0C0D1A2C" w14:textId="77777777" w:rsidR="00C34410" w:rsidRPr="00964F95" w:rsidRDefault="00C34410" w:rsidP="00C34410">
            <w:pPr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SQ30</w:t>
            </w:r>
          </w:p>
        </w:tc>
        <w:tc>
          <w:tcPr>
            <w:tcW w:w="5004" w:type="dxa"/>
            <w:vAlign w:val="center"/>
          </w:tcPr>
          <w:p w14:paraId="6DB1B8AA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仓格</w:t>
            </w:r>
            <w:proofErr w:type="gramEnd"/>
            <w:r w:rsidRPr="00964F95">
              <w:rPr>
                <w:rFonts w:ascii="宋体" w:hAnsi="宋体" w:hint="eastAsia"/>
                <w:sz w:val="20"/>
                <w:szCs w:val="21"/>
              </w:rPr>
              <w:t>30工件检测</w:t>
            </w:r>
          </w:p>
        </w:tc>
        <w:tc>
          <w:tcPr>
            <w:tcW w:w="772" w:type="dxa"/>
            <w:vAlign w:val="center"/>
          </w:tcPr>
          <w:p w14:paraId="560631D1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vAlign w:val="center"/>
          </w:tcPr>
          <w:p w14:paraId="46B1F3AB" w14:textId="77777777" w:rsidR="00C34410" w:rsidRPr="00964F95" w:rsidRDefault="00C34410" w:rsidP="00C34410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34410" w:rsidRPr="00964F95" w14:paraId="69A488E2" w14:textId="77777777" w:rsidTr="00964F95">
        <w:trPr>
          <w:trHeight w:val="285"/>
          <w:jc w:val="center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17233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b/>
                <w:sz w:val="20"/>
                <w:szCs w:val="21"/>
              </w:rPr>
              <w:t>输出点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46E9A5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5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E0DA0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D6CD2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sz w:val="18"/>
                <w:szCs w:val="21"/>
              </w:rPr>
            </w:pPr>
            <w:r w:rsidRPr="00964F95">
              <w:rPr>
                <w:rFonts w:ascii="宋体" w:hAnsi="宋体" w:hint="eastAsia"/>
                <w:b/>
                <w:sz w:val="18"/>
                <w:szCs w:val="21"/>
              </w:rPr>
              <w:t>输出状态</w:t>
            </w:r>
          </w:p>
        </w:tc>
      </w:tr>
      <w:tr w:rsidR="00C34410" w:rsidRPr="00964F95" w14:paraId="2BD82EA8" w14:textId="77777777" w:rsidTr="008857EF">
        <w:trPr>
          <w:trHeight w:val="171"/>
          <w:jc w:val="center"/>
        </w:trPr>
        <w:tc>
          <w:tcPr>
            <w:tcW w:w="9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22B6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20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8D70" w14:textId="77777777" w:rsidR="00C34410" w:rsidRPr="00964F95" w:rsidRDefault="00C34410" w:rsidP="00C34410">
            <w:pPr>
              <w:pStyle w:val="a6"/>
              <w:spacing w:before="0" w:beforeAutospacing="0" w:after="0" w:afterAutospacing="0" w:line="240" w:lineRule="atLeast"/>
              <w:jc w:val="center"/>
              <w:rPr>
                <w:b/>
                <w:sz w:val="20"/>
                <w:szCs w:val="21"/>
              </w:rPr>
            </w:pPr>
          </w:p>
        </w:tc>
        <w:tc>
          <w:tcPr>
            <w:tcW w:w="5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DC0D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BAD0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b/>
                <w:sz w:val="18"/>
                <w:szCs w:val="21"/>
              </w:rPr>
            </w:pPr>
            <w:r w:rsidRPr="00964F95">
              <w:rPr>
                <w:rFonts w:ascii="宋体" w:hAnsi="宋体" w:hint="eastAsia"/>
                <w:b/>
                <w:sz w:val="18"/>
                <w:szCs w:val="21"/>
              </w:rPr>
              <w:t>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8B7A1B" w14:textId="77777777" w:rsidR="00C34410" w:rsidRPr="00964F95" w:rsidRDefault="00C34410" w:rsidP="00C34410">
            <w:pPr>
              <w:spacing w:line="240" w:lineRule="atLeast"/>
              <w:jc w:val="center"/>
              <w:rPr>
                <w:rFonts w:ascii="宋体" w:hAnsi="宋体"/>
                <w:b/>
                <w:sz w:val="18"/>
                <w:szCs w:val="21"/>
              </w:rPr>
            </w:pPr>
            <w:r w:rsidRPr="00964F95">
              <w:rPr>
                <w:rFonts w:ascii="宋体" w:hAnsi="宋体" w:hint="eastAsia"/>
                <w:b/>
                <w:sz w:val="18"/>
                <w:szCs w:val="21"/>
              </w:rPr>
              <w:t>OFF</w:t>
            </w:r>
          </w:p>
        </w:tc>
      </w:tr>
      <w:tr w:rsidR="002E582D" w:rsidRPr="00964F95" w14:paraId="20AB44ED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BC7F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Q0.0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2954" w14:textId="77777777" w:rsidR="002E582D" w:rsidRPr="00964F95" w:rsidRDefault="003F4D09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qLedRed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6983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三色灯红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92F2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A04E9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4EDDB9C7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E940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Q0.1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1C15" w14:textId="77777777" w:rsidR="002E582D" w:rsidRPr="00964F95" w:rsidRDefault="003F4D09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qLedYellow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37AE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三</w:t>
            </w: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色灯黄</w:t>
            </w:r>
            <w:proofErr w:type="gramEnd"/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F755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F77203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5762B624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D538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Q0.2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9B95" w14:textId="77777777" w:rsidR="002E582D" w:rsidRPr="00964F95" w:rsidRDefault="003F4D09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qLedGreen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A5F5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三</w:t>
            </w:r>
            <w:proofErr w:type="gramStart"/>
            <w:r w:rsidRPr="00964F95">
              <w:rPr>
                <w:rFonts w:ascii="宋体" w:hAnsi="宋体" w:hint="eastAsia"/>
                <w:sz w:val="20"/>
                <w:szCs w:val="21"/>
              </w:rPr>
              <w:t>色灯绿</w:t>
            </w:r>
            <w:proofErr w:type="gramEnd"/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12C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ECC588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3ADFD9E3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64B7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Q0.3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6797" w14:textId="77777777" w:rsidR="002E582D" w:rsidRPr="00964F95" w:rsidRDefault="00A5114C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</w:t>
            </w:r>
            <w:r w:rsidR="002E582D" w:rsidRPr="00964F95">
              <w:rPr>
                <w:sz w:val="20"/>
                <w:szCs w:val="21"/>
              </w:rPr>
              <w:t>ALM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0504" w14:textId="77777777" w:rsidR="002E582D" w:rsidRPr="00964F95" w:rsidRDefault="009335C5" w:rsidP="002E582D">
            <w:pPr>
              <w:spacing w:line="240" w:lineRule="atLeast"/>
              <w:rPr>
                <w:rFonts w:ascii="宋体" w:hAnsi="宋体"/>
                <w:b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声光报警灯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44E5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89C1E2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314144FB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AAB0" w14:textId="77777777" w:rsidR="002E582D" w:rsidRPr="00964F95" w:rsidRDefault="002E582D" w:rsidP="002E582D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</w:t>
            </w:r>
            <w:r w:rsidRPr="00964F9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F7E1" w14:textId="77777777" w:rsidR="002E582D" w:rsidRPr="00964F95" w:rsidRDefault="008A4888" w:rsidP="002E582D">
            <w:pPr>
              <w:pStyle w:val="a6"/>
              <w:spacing w:before="0" w:beforeAutospacing="0" w:after="0" w:afterAutospacing="0" w:line="240" w:lineRule="atLeast"/>
              <w:ind w:leftChars="-10" w:left="-1" w:hangingChars="10" w:hanging="20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qStartRBT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59B2" w14:textId="77777777" w:rsidR="002E582D" w:rsidRPr="00964F95" w:rsidRDefault="00091600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机器人远程启动</w:t>
            </w:r>
            <w:r w:rsidR="00C635E2" w:rsidRPr="00964F95">
              <w:rPr>
                <w:rFonts w:ascii="宋体" w:hAnsi="宋体" w:hint="eastAsia"/>
                <w:sz w:val="20"/>
                <w:szCs w:val="21"/>
              </w:rPr>
              <w:t>信号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A4CF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2053F2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7892CF8E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1166" w14:textId="77777777" w:rsidR="002E582D" w:rsidRPr="00964F95" w:rsidRDefault="002E582D" w:rsidP="002E582D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</w:t>
            </w:r>
            <w:r w:rsidRPr="00964F95">
              <w:rPr>
                <w:rFonts w:ascii="宋体" w:hAnsi="宋体"/>
                <w:sz w:val="20"/>
                <w:szCs w:val="21"/>
              </w:rPr>
              <w:t>5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4316" w14:textId="77777777" w:rsidR="002E582D" w:rsidRPr="00964F95" w:rsidRDefault="008A4888" w:rsidP="002E582D">
            <w:pPr>
              <w:pStyle w:val="a6"/>
              <w:spacing w:before="0" w:beforeAutospacing="0" w:after="0" w:afterAutospacing="0" w:line="240" w:lineRule="atLeast"/>
              <w:ind w:leftChars="-10" w:left="-1" w:hangingChars="10" w:hanging="20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qStopRBT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BFB" w14:textId="77777777" w:rsidR="002E582D" w:rsidRPr="00964F95" w:rsidRDefault="00091600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机器人远程暂停</w:t>
            </w:r>
            <w:r w:rsidR="00C635E2" w:rsidRPr="00964F95">
              <w:rPr>
                <w:rFonts w:ascii="宋体" w:hAnsi="宋体" w:hint="eastAsia"/>
                <w:sz w:val="20"/>
                <w:szCs w:val="21"/>
              </w:rPr>
              <w:t>信号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9D5F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A72065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34CED215" w14:textId="77777777" w:rsidTr="008857EF">
        <w:trPr>
          <w:jc w:val="center"/>
        </w:trPr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6702" w14:textId="77777777" w:rsidR="002E582D" w:rsidRPr="00964F95" w:rsidRDefault="002E582D" w:rsidP="002E582D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Q0.</w:t>
            </w:r>
            <w:r w:rsidRPr="00964F95"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2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B46" w14:textId="77777777" w:rsidR="002E582D" w:rsidRPr="00964F95" w:rsidRDefault="007752C6" w:rsidP="002E582D">
            <w:pPr>
              <w:pStyle w:val="a6"/>
              <w:spacing w:before="0" w:beforeAutospacing="0" w:after="0" w:afterAutospacing="0" w:line="240" w:lineRule="atLeast"/>
              <w:ind w:leftChars="-10" w:left="-1" w:hangingChars="10" w:hanging="20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</w:t>
            </w:r>
            <w:r w:rsidR="00345DAE">
              <w:rPr>
                <w:rFonts w:hint="eastAsia"/>
                <w:sz w:val="20"/>
                <w:szCs w:val="21"/>
              </w:rPr>
              <w:t>PowerOn</w:t>
            </w:r>
            <w:r w:rsidR="002E582D" w:rsidRPr="00964F95">
              <w:rPr>
                <w:sz w:val="20"/>
                <w:szCs w:val="21"/>
              </w:rPr>
              <w:t>RB</w:t>
            </w:r>
            <w:r w:rsidRPr="00964F95">
              <w:rPr>
                <w:sz w:val="20"/>
                <w:szCs w:val="21"/>
              </w:rPr>
              <w:t>T</w:t>
            </w:r>
            <w:proofErr w:type="spellEnd"/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C436" w14:textId="027D3CCD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机器人远程</w:t>
            </w:r>
            <w:r w:rsidR="00FC22BB">
              <w:rPr>
                <w:rFonts w:ascii="宋体" w:hAnsi="宋体" w:hint="eastAsia"/>
                <w:sz w:val="20"/>
                <w:szCs w:val="21"/>
              </w:rPr>
              <w:t>使能上电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5E8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F0A67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3C87BDFF" w14:textId="77777777" w:rsidTr="008857EF">
        <w:trPr>
          <w:trHeight w:val="145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7D5E4019" w14:textId="77777777" w:rsidR="002E582D" w:rsidRPr="00964F95" w:rsidRDefault="002E582D" w:rsidP="002E582D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.</w:t>
            </w:r>
            <w:r w:rsidRPr="00964F95">
              <w:rPr>
                <w:rFonts w:ascii="宋体" w:hAnsi="宋体"/>
                <w:sz w:val="20"/>
                <w:szCs w:val="21"/>
              </w:rPr>
              <w:t>0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23CE026F" w14:textId="77777777" w:rsidR="002E582D" w:rsidRPr="00964F95" w:rsidRDefault="00917833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qStoreLedUnLock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01FD6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仓库</w:t>
            </w:r>
            <w:r w:rsidR="00917833" w:rsidRPr="00964F95">
              <w:rPr>
                <w:rFonts w:ascii="宋体" w:hAnsi="宋体" w:hint="eastAsia"/>
                <w:sz w:val="20"/>
                <w:szCs w:val="21"/>
              </w:rPr>
              <w:t>解锁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指示灯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22179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AD26F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6A197140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3E90B907" w14:textId="77777777" w:rsidR="002E582D" w:rsidRPr="00964F95" w:rsidRDefault="002E582D" w:rsidP="002E582D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.</w:t>
            </w:r>
            <w:r w:rsidRPr="00964F95"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51170FC4" w14:textId="77777777" w:rsidR="002E582D" w:rsidRPr="00964F95" w:rsidRDefault="00AD520B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qStoreLedRunning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4C451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仓库</w:t>
            </w:r>
            <w:r w:rsidR="00917833" w:rsidRPr="00964F95">
              <w:rPr>
                <w:rFonts w:ascii="宋体" w:hAnsi="宋体" w:hint="eastAsia"/>
                <w:sz w:val="20"/>
                <w:szCs w:val="21"/>
              </w:rPr>
              <w:t>运行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指示灯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C49C5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6C53D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460825" w:rsidRPr="00964F95" w14:paraId="385401ED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6D1A9803" w14:textId="77777777" w:rsidR="00460825" w:rsidRPr="00964F95" w:rsidRDefault="00460825" w:rsidP="00460825">
            <w:pPr>
              <w:widowControl/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2.0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30469D48" w14:textId="77777777" w:rsidR="00460825" w:rsidRPr="00964F95" w:rsidRDefault="00460825" w:rsidP="00460825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qLATHE_Link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CA61B" w14:textId="77777777" w:rsidR="00460825" w:rsidRPr="00964F95" w:rsidRDefault="00C25A80" w:rsidP="0046082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数控车床控制联机使能（该位置1，控制有效）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D1035" w14:textId="77777777" w:rsidR="00460825" w:rsidRPr="00964F95" w:rsidRDefault="00460825" w:rsidP="0046082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39626" w14:textId="77777777" w:rsidR="00460825" w:rsidRPr="00964F95" w:rsidRDefault="00460825" w:rsidP="0046082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6D3DB973" w14:textId="77777777" w:rsidTr="008857EF">
        <w:trPr>
          <w:trHeight w:val="295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09DABDF0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27B555B0" w14:textId="77777777" w:rsidR="002E582D" w:rsidRPr="00964F95" w:rsidRDefault="002E582D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qLATHE_Start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50EEF" w14:textId="77777777" w:rsidR="002E582D" w:rsidRPr="00964F95" w:rsidRDefault="00C25A80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数控车床启动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AEA66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F2366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2E582D" w:rsidRPr="00964F95" w14:paraId="23B4844E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74004FDC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2.2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4B049818" w14:textId="77777777" w:rsidR="002E582D" w:rsidRPr="00964F95" w:rsidRDefault="002E582D" w:rsidP="002E582D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qLATHE_Ack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B9D39" w14:textId="77777777" w:rsidR="002E582D" w:rsidRPr="00964F95" w:rsidRDefault="00C25A80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数控车床加工完成确认信号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B58A5" w14:textId="77777777" w:rsidR="002E582D" w:rsidRPr="00964F95" w:rsidRDefault="002E582D" w:rsidP="002E582D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4699D" w14:textId="77777777" w:rsidR="002E582D" w:rsidRPr="00964F95" w:rsidRDefault="002E582D" w:rsidP="002E582D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A3D63" w:rsidRPr="00964F95" w14:paraId="49E657E0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F4456C3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color w:val="FF0000"/>
                <w:sz w:val="20"/>
                <w:szCs w:val="21"/>
              </w:rPr>
              <w:t>2.3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5BC15A0B" w14:textId="77777777" w:rsidR="00CA3D63" w:rsidRPr="00964F95" w:rsidRDefault="00CA3D63" w:rsidP="00CA3D63">
            <w:pPr>
              <w:pStyle w:val="a6"/>
              <w:spacing w:before="0" w:beforeAutospacing="0" w:after="0" w:afterAutospacing="0" w:line="240" w:lineRule="atLeast"/>
              <w:rPr>
                <w:color w:val="FF0000"/>
                <w:sz w:val="20"/>
                <w:szCs w:val="21"/>
              </w:rPr>
            </w:pPr>
            <w:proofErr w:type="spellStart"/>
            <w:r w:rsidRPr="00964F95">
              <w:rPr>
                <w:color w:val="FF0000"/>
                <w:sz w:val="20"/>
                <w:szCs w:val="21"/>
              </w:rPr>
              <w:t>qLATHE_</w:t>
            </w:r>
            <w:r w:rsidRPr="00964F95">
              <w:rPr>
                <w:rFonts w:hint="eastAsia"/>
                <w:color w:val="FF0000"/>
                <w:sz w:val="20"/>
                <w:szCs w:val="21"/>
              </w:rPr>
              <w:t>DoorOpen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844B8" w14:textId="77777777" w:rsidR="00CA3D63" w:rsidRPr="00964F95" w:rsidRDefault="00D72E1E" w:rsidP="00CA3D63">
            <w:pPr>
              <w:spacing w:line="240" w:lineRule="atLeast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数控</w:t>
            </w:r>
            <w:r w:rsidR="00CA3D63"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车床门打开（上升沿触发）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10FD4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8E858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A3D63" w:rsidRPr="00964F95" w14:paraId="6BE501F8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24C61966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color w:val="FF0000"/>
                <w:sz w:val="20"/>
                <w:szCs w:val="21"/>
              </w:rPr>
              <w:t>2.4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5EC91C8B" w14:textId="77777777" w:rsidR="00CA3D63" w:rsidRPr="00964F95" w:rsidRDefault="00CA3D63" w:rsidP="00CA3D63">
            <w:pPr>
              <w:pStyle w:val="a6"/>
              <w:spacing w:before="0" w:beforeAutospacing="0" w:after="0" w:afterAutospacing="0" w:line="240" w:lineRule="atLeast"/>
              <w:rPr>
                <w:color w:val="FF0000"/>
                <w:sz w:val="20"/>
                <w:szCs w:val="21"/>
              </w:rPr>
            </w:pPr>
            <w:proofErr w:type="spellStart"/>
            <w:r w:rsidRPr="00964F95">
              <w:rPr>
                <w:color w:val="FF0000"/>
                <w:sz w:val="20"/>
                <w:szCs w:val="21"/>
              </w:rPr>
              <w:t>qLATHE_</w:t>
            </w:r>
            <w:r w:rsidRPr="00964F95">
              <w:rPr>
                <w:rFonts w:hint="eastAsia"/>
                <w:color w:val="FF0000"/>
                <w:sz w:val="20"/>
                <w:szCs w:val="21"/>
              </w:rPr>
              <w:t>DoorClose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ED11" w14:textId="77777777" w:rsidR="00CA3D63" w:rsidRPr="00964F95" w:rsidRDefault="00D72E1E" w:rsidP="00CA3D63">
            <w:pPr>
              <w:spacing w:line="240" w:lineRule="atLeast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数控</w:t>
            </w:r>
            <w:r w:rsidR="00CA3D63"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车床门关闭（上升沿触发）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B8695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6E10F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A3D63" w:rsidRPr="00964F95" w14:paraId="2FF5E07C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4B897B4F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2.5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744C550C" w14:textId="77777777" w:rsidR="00CA3D63" w:rsidRPr="00964F95" w:rsidRDefault="00CA3D63" w:rsidP="00CA3D63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qLATHE_ChuckOpt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794E9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数控车床卡盘控制(1=打开)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889AF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6CCA7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CA3D63" w:rsidRPr="00964F95" w14:paraId="0BC86AF5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06B1C945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2.6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6D8315D5" w14:textId="77777777" w:rsidR="00CA3D63" w:rsidRPr="00964F95" w:rsidRDefault="00CA3D63" w:rsidP="00CA3D63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qLATHE_Clean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98E4E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数控车床相机吹气清理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51EFB" w14:textId="77777777" w:rsidR="00CA3D63" w:rsidRPr="00964F95" w:rsidRDefault="00CA3D63" w:rsidP="00CA3D63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23217" w14:textId="77777777" w:rsidR="00CA3D63" w:rsidRPr="00964F95" w:rsidRDefault="00CA3D63" w:rsidP="00CA3D63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0C16CF20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3B9EA8ED" w14:textId="1456D97C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2.</w:t>
            </w:r>
            <w:r w:rsidR="003965B5"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50C36ABB" w14:textId="565AE27F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qLATHE_</w:t>
            </w:r>
            <w:r w:rsidR="003965B5" w:rsidRPr="00964F95">
              <w:rPr>
                <w:sz w:val="20"/>
                <w:szCs w:val="21"/>
              </w:rPr>
              <w:t>Pause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27194" w14:textId="22995E9C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数控车床</w:t>
            </w:r>
            <w:r w:rsidR="003965B5">
              <w:rPr>
                <w:rFonts w:ascii="宋体" w:hAnsi="宋体" w:hint="eastAsia"/>
                <w:sz w:val="20"/>
                <w:szCs w:val="21"/>
              </w:rPr>
              <w:t>暂停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C3F50" w14:textId="4109A056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C657" w14:textId="2958D1D8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5440B2F6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22BC013D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4.0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21883889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qCNC_Link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C2A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加工中心控制联机使能（该位置1，控制有效）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CBA2C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EE555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3D901E6E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11E7357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4.1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183BA0A2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qCNC_Start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E1A07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加工中心启动信号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95AB4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99544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009647AF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CEC3BCC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4.2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6DBEF924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qCNC_Ack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8D9D4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加工中心加工完成确认信号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98EAE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37BEF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477BDBDD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2048BF78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Q4</w:t>
            </w:r>
            <w:r w:rsidRPr="00964F95">
              <w:rPr>
                <w:rFonts w:ascii="宋体" w:hAnsi="宋体"/>
                <w:color w:val="FF0000"/>
                <w:sz w:val="20"/>
                <w:szCs w:val="21"/>
              </w:rPr>
              <w:t>.3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21E62F98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color w:val="FF0000"/>
                <w:sz w:val="20"/>
                <w:szCs w:val="21"/>
              </w:rPr>
            </w:pPr>
            <w:proofErr w:type="spellStart"/>
            <w:r w:rsidRPr="00964F95">
              <w:rPr>
                <w:color w:val="FF0000"/>
                <w:sz w:val="20"/>
                <w:szCs w:val="21"/>
              </w:rPr>
              <w:t>qCNC_</w:t>
            </w:r>
            <w:r w:rsidRPr="00964F95">
              <w:rPr>
                <w:rFonts w:hint="eastAsia"/>
                <w:color w:val="FF0000"/>
                <w:sz w:val="20"/>
                <w:szCs w:val="21"/>
              </w:rPr>
              <w:t>DoorOpen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CA6C3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加工中心门打开（上升沿触发）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63C13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B940F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1E3821F2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75AE9402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Q4</w:t>
            </w:r>
            <w:r w:rsidRPr="00964F95">
              <w:rPr>
                <w:rFonts w:ascii="宋体" w:hAnsi="宋体"/>
                <w:color w:val="FF0000"/>
                <w:sz w:val="20"/>
                <w:szCs w:val="21"/>
              </w:rPr>
              <w:t>.4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4571120E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color w:val="FF0000"/>
                <w:sz w:val="20"/>
                <w:szCs w:val="21"/>
              </w:rPr>
            </w:pPr>
            <w:proofErr w:type="spellStart"/>
            <w:r w:rsidRPr="00964F95">
              <w:rPr>
                <w:color w:val="FF0000"/>
                <w:sz w:val="20"/>
                <w:szCs w:val="21"/>
              </w:rPr>
              <w:t>qCNC_</w:t>
            </w:r>
            <w:r w:rsidRPr="00964F95">
              <w:rPr>
                <w:rFonts w:hint="eastAsia"/>
                <w:color w:val="FF0000"/>
                <w:sz w:val="20"/>
                <w:szCs w:val="21"/>
              </w:rPr>
              <w:t>DoorClose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E6A58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color w:val="FF0000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color w:val="FF0000"/>
                <w:sz w:val="20"/>
                <w:szCs w:val="21"/>
              </w:rPr>
              <w:t>加工中心门关闭（上升沿触发）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281D8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C0713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6E1EF67F" w14:textId="77777777" w:rsidTr="008857EF">
        <w:trPr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6A7B03AC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Q4</w:t>
            </w:r>
            <w:r w:rsidRPr="00964F95">
              <w:rPr>
                <w:rFonts w:ascii="宋体" w:hAnsi="宋体"/>
                <w:sz w:val="20"/>
                <w:szCs w:val="21"/>
              </w:rPr>
              <w:t>.5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0C48D79F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</w:t>
            </w:r>
            <w:r w:rsidRPr="00964F95">
              <w:rPr>
                <w:rFonts w:hint="eastAsia"/>
                <w:sz w:val="20"/>
                <w:szCs w:val="21"/>
              </w:rPr>
              <w:t>CNC</w:t>
            </w:r>
            <w:r w:rsidRPr="00964F95">
              <w:rPr>
                <w:sz w:val="20"/>
                <w:szCs w:val="21"/>
              </w:rPr>
              <w:t>_ChuckOpt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4A515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加工中心卡盘控制(1=打开)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E0AEB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AF9C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D93056" w:rsidRPr="00964F95" w14:paraId="31A55B95" w14:textId="77777777" w:rsidTr="008857EF">
        <w:trPr>
          <w:trHeight w:val="233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34E345AC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lastRenderedPageBreak/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4.6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0DF4A1BE" w14:textId="77777777" w:rsidR="00D93056" w:rsidRPr="00964F95" w:rsidRDefault="00D93056" w:rsidP="00D93056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qCNC_Clean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DA9B8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加工中心相机吹气清理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504C9" w14:textId="77777777" w:rsidR="00D93056" w:rsidRPr="00964F95" w:rsidRDefault="00D93056" w:rsidP="00D93056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5601F" w14:textId="77777777" w:rsidR="00D93056" w:rsidRPr="00964F95" w:rsidRDefault="00D93056" w:rsidP="00D93056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3965B5" w:rsidRPr="00964F95" w14:paraId="6FBB8B1E" w14:textId="77777777" w:rsidTr="008857EF">
        <w:trPr>
          <w:trHeight w:val="233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0E77C47B" w14:textId="66EC65DE" w:rsidR="003965B5" w:rsidRPr="00964F9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 w:rsidRPr="00964F95">
              <w:rPr>
                <w:rFonts w:ascii="宋体" w:hAnsi="宋体"/>
                <w:sz w:val="20"/>
                <w:szCs w:val="21"/>
              </w:rPr>
              <w:t>4.</w:t>
            </w:r>
            <w:r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23B95D0E" w14:textId="21926068" w:rsidR="003965B5" w:rsidRPr="00964F95" w:rsidRDefault="003965B5" w:rsidP="003965B5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proofErr w:type="spellStart"/>
            <w:r w:rsidRPr="00964F95">
              <w:rPr>
                <w:sz w:val="20"/>
                <w:szCs w:val="21"/>
              </w:rPr>
              <w:t>qCNC_Pause</w:t>
            </w:r>
            <w:proofErr w:type="spellEnd"/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3A8AC" w14:textId="660E738D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</w:t>
            </w:r>
            <w:r>
              <w:rPr>
                <w:rFonts w:ascii="宋体" w:hAnsi="宋体" w:hint="eastAsia"/>
                <w:sz w:val="20"/>
                <w:szCs w:val="21"/>
              </w:rPr>
              <w:t>暂停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8601" w14:textId="023E9162" w:rsidR="003965B5" w:rsidRPr="00964F9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3C50D" w14:textId="355C04EA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3965B5" w:rsidRPr="00964F95" w14:paraId="4D8CC011" w14:textId="77777777" w:rsidTr="008857EF">
        <w:trPr>
          <w:trHeight w:val="233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1B08997D" w14:textId="572659B1" w:rsidR="003965B5" w:rsidRPr="00964F9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Q</w:t>
            </w:r>
            <w:r>
              <w:rPr>
                <w:rFonts w:ascii="宋体" w:hAnsi="宋体"/>
                <w:sz w:val="20"/>
                <w:szCs w:val="21"/>
              </w:rPr>
              <w:t>5.0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33F50995" w14:textId="6EE59757" w:rsidR="003965B5" w:rsidRPr="00964F95" w:rsidRDefault="003965B5" w:rsidP="003965B5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r w:rsidRPr="00964F95">
              <w:rPr>
                <w:sz w:val="20"/>
                <w:szCs w:val="21"/>
              </w:rPr>
              <w:t>q</w:t>
            </w:r>
            <w:r w:rsidRPr="00964F95">
              <w:rPr>
                <w:rFonts w:hint="eastAsia"/>
                <w:sz w:val="20"/>
                <w:szCs w:val="21"/>
              </w:rPr>
              <w:t>CNC</w:t>
            </w:r>
            <w:r w:rsidRPr="00964F95">
              <w:rPr>
                <w:sz w:val="20"/>
                <w:szCs w:val="21"/>
              </w:rPr>
              <w:t>_Chuck</w:t>
            </w:r>
            <w:r>
              <w:rPr>
                <w:sz w:val="20"/>
                <w:szCs w:val="21"/>
              </w:rPr>
              <w:t>2</w:t>
            </w:r>
            <w:r w:rsidRPr="00964F95">
              <w:rPr>
                <w:sz w:val="20"/>
                <w:szCs w:val="21"/>
              </w:rPr>
              <w:t>Opt</w:t>
            </w:r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D634E" w14:textId="43750F07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加工中心</w:t>
            </w:r>
            <w:r>
              <w:rPr>
                <w:rFonts w:ascii="宋体" w:hAnsi="宋体" w:hint="eastAsia"/>
                <w:sz w:val="20"/>
                <w:szCs w:val="21"/>
              </w:rPr>
              <w:t>零点夹具</w:t>
            </w:r>
            <w:r w:rsidRPr="00964F95">
              <w:rPr>
                <w:rFonts w:ascii="宋体" w:hAnsi="宋体" w:hint="eastAsia"/>
                <w:sz w:val="20"/>
                <w:szCs w:val="21"/>
              </w:rPr>
              <w:t>控制(1=打开)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7A0CC" w14:textId="14A68680" w:rsidR="003965B5" w:rsidRPr="00964F9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7672" w14:textId="40A858B9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 w:rsidRPr="00964F95"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  <w:tr w:rsidR="003965B5" w:rsidRPr="00964F95" w14:paraId="7F27B1A5" w14:textId="77777777" w:rsidTr="008857EF">
        <w:trPr>
          <w:trHeight w:val="233"/>
          <w:jc w:val="center"/>
        </w:trPr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7D87F14B" w14:textId="5DF2EB54" w:rsidR="003965B5" w:rsidRPr="00964F9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Q</w:t>
            </w:r>
            <w:r>
              <w:rPr>
                <w:rFonts w:ascii="宋体" w:hAnsi="宋体"/>
                <w:sz w:val="20"/>
                <w:szCs w:val="21"/>
              </w:rPr>
              <w:t>5.1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</w:tcPr>
          <w:p w14:paraId="6340C5F3" w14:textId="642F4166" w:rsidR="003965B5" w:rsidRPr="00964F95" w:rsidRDefault="003965B5" w:rsidP="003965B5">
            <w:pPr>
              <w:pStyle w:val="a6"/>
              <w:spacing w:before="0" w:beforeAutospacing="0" w:after="0" w:afterAutospacing="0" w:line="240" w:lineRule="atLeast"/>
              <w:rPr>
                <w:sz w:val="20"/>
                <w:szCs w:val="21"/>
              </w:rPr>
            </w:pPr>
            <w:r w:rsidRPr="007D3235">
              <w:rPr>
                <w:sz w:val="20"/>
                <w:szCs w:val="21"/>
              </w:rPr>
              <w:t>qCNC_Chuck2Clean</w:t>
            </w:r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6F749" w14:textId="1A541AB4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零点夹具吹气（检测是否有托盘）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769A" w14:textId="2D72AF90" w:rsidR="003965B5" w:rsidRPr="007D3235" w:rsidRDefault="003965B5" w:rsidP="003965B5">
            <w:pPr>
              <w:spacing w:line="240" w:lineRule="atLeast"/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有效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7A592" w14:textId="23C5E714" w:rsidR="003965B5" w:rsidRPr="00964F95" w:rsidRDefault="003965B5" w:rsidP="003965B5">
            <w:pPr>
              <w:spacing w:line="240" w:lineRule="atLeas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无效</w:t>
            </w:r>
          </w:p>
        </w:tc>
      </w:tr>
    </w:tbl>
    <w:p w14:paraId="2FB72032" w14:textId="77777777" w:rsidR="007C2299" w:rsidRPr="00964F95" w:rsidRDefault="007C2299" w:rsidP="00B0349E"/>
    <w:sectPr w:rsidR="007C2299" w:rsidRPr="00964F95" w:rsidSect="003D594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AF250" w14:textId="77777777" w:rsidR="00D609F7" w:rsidRDefault="00D609F7">
      <w:r>
        <w:separator/>
      </w:r>
    </w:p>
  </w:endnote>
  <w:endnote w:type="continuationSeparator" w:id="0">
    <w:p w14:paraId="718D37CF" w14:textId="77777777" w:rsidR="00D609F7" w:rsidRDefault="00D6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1057" w14:textId="77777777" w:rsidR="007F4288" w:rsidRDefault="007F428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4B33" w14:textId="77777777" w:rsidR="00D609F7" w:rsidRDefault="00D609F7">
      <w:r>
        <w:separator/>
      </w:r>
    </w:p>
  </w:footnote>
  <w:footnote w:type="continuationSeparator" w:id="0">
    <w:p w14:paraId="57BEFDE3" w14:textId="77777777" w:rsidR="00D609F7" w:rsidRDefault="00D6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3AF05" w14:textId="77777777" w:rsidR="007F4288" w:rsidRDefault="00D609F7" w:rsidP="00383D29">
    <w:pPr>
      <w:pStyle w:val="a5"/>
      <w:ind w:right="420"/>
      <w:jc w:val="both"/>
      <w:rPr>
        <w:sz w:val="21"/>
        <w:szCs w:val="21"/>
      </w:rPr>
    </w:pPr>
    <w:r>
      <w:rPr>
        <w:sz w:val="21"/>
        <w:szCs w:val="21"/>
      </w:rPr>
      <w:pict w14:anchorId="07CAA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3486" o:spid="_x0000_s2049" type="#_x0000_t136" style="position:absolute;left:0;text-align:left;margin-left:0;margin-top:0;width:487.9pt;height:97.5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汇博机器人"/>
          <w10:wrap anchorx="margin" anchory="margin"/>
        </v:shape>
      </w:pict>
    </w:r>
    <w:r w:rsidR="007F4288" w:rsidRPr="00383D29">
      <w:rPr>
        <w:noProof/>
        <w:sz w:val="21"/>
        <w:szCs w:val="21"/>
      </w:rPr>
      <w:drawing>
        <wp:inline distT="0" distB="0" distL="0" distR="0" wp14:anchorId="058840F4" wp14:editId="57307864">
          <wp:extent cx="1513205" cy="266700"/>
          <wp:effectExtent l="0" t="0" r="0" b="0"/>
          <wp:docPr id="1" name="图片 1" descr="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20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88">
      <w:rPr>
        <w:sz w:val="21"/>
        <w:szCs w:val="21"/>
      </w:rPr>
      <w:tab/>
    </w:r>
    <w:r w:rsidR="007F4288">
      <w:rPr>
        <w:sz w:val="21"/>
        <w:szCs w:val="21"/>
      </w:rPr>
      <w:tab/>
      <w:t xml:space="preserve">         </w:t>
    </w:r>
    <w:proofErr w:type="gramStart"/>
    <w:r w:rsidR="007F4288">
      <w:rPr>
        <w:rFonts w:hint="eastAsia"/>
        <w:sz w:val="21"/>
        <w:szCs w:val="21"/>
      </w:rPr>
      <w:t>江苏</w:t>
    </w:r>
    <w:r w:rsidR="007F4288">
      <w:rPr>
        <w:sz w:val="21"/>
        <w:szCs w:val="21"/>
      </w:rPr>
      <w:t>汇博</w:t>
    </w:r>
    <w:r w:rsidR="007F4288">
      <w:rPr>
        <w:rFonts w:hint="eastAsia"/>
        <w:sz w:val="21"/>
        <w:szCs w:val="21"/>
      </w:rPr>
      <w:t>机器人</w:t>
    </w:r>
    <w:proofErr w:type="gramEnd"/>
    <w:r w:rsidR="007F4288">
      <w:rPr>
        <w:rFonts w:hint="eastAsia"/>
        <w:sz w:val="21"/>
        <w:szCs w:val="21"/>
      </w:rPr>
      <w:t>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2D20"/>
    <w:multiLevelType w:val="hybridMultilevel"/>
    <w:tmpl w:val="2DD6EB78"/>
    <w:lvl w:ilvl="0" w:tplc="00AE7C40">
      <w:start w:val="1"/>
      <w:numFmt w:val="decimal"/>
      <w:lvlText w:val="第 %1 章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933B8"/>
    <w:multiLevelType w:val="hybridMultilevel"/>
    <w:tmpl w:val="FC04D92C"/>
    <w:lvl w:ilvl="0" w:tplc="70B6939E">
      <w:start w:val="1"/>
      <w:numFmt w:val="decimal"/>
      <w:lvlText w:val="1.%1"/>
      <w:lvlJc w:val="left"/>
      <w:pPr>
        <w:ind w:left="360" w:hanging="360"/>
      </w:pPr>
      <w:rPr>
        <w:rFonts w:hint="default"/>
        <w:color w:val="000000"/>
      </w:rPr>
    </w:lvl>
    <w:lvl w:ilvl="1" w:tplc="70B6939E">
      <w:start w:val="1"/>
      <w:numFmt w:val="decimal"/>
      <w:lvlText w:val="1.%2"/>
      <w:lvlJc w:val="left"/>
      <w:pPr>
        <w:ind w:left="840" w:hanging="42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9360A"/>
    <w:multiLevelType w:val="hybridMultilevel"/>
    <w:tmpl w:val="D1C28606"/>
    <w:lvl w:ilvl="0" w:tplc="49E2EE5A">
      <w:start w:val="1"/>
      <w:numFmt w:val="decimal"/>
      <w:lvlText w:val="第 %1 章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642"/>
    <w:rsid w:val="00010A76"/>
    <w:rsid w:val="00014695"/>
    <w:rsid w:val="00014BB8"/>
    <w:rsid w:val="00014D21"/>
    <w:rsid w:val="000231C0"/>
    <w:rsid w:val="00026260"/>
    <w:rsid w:val="000267B5"/>
    <w:rsid w:val="00031F0B"/>
    <w:rsid w:val="00034C92"/>
    <w:rsid w:val="00035E4D"/>
    <w:rsid w:val="00036435"/>
    <w:rsid w:val="00037162"/>
    <w:rsid w:val="00044D4A"/>
    <w:rsid w:val="00070BFA"/>
    <w:rsid w:val="00073AA3"/>
    <w:rsid w:val="0007658E"/>
    <w:rsid w:val="00091600"/>
    <w:rsid w:val="000A63C0"/>
    <w:rsid w:val="000B490F"/>
    <w:rsid w:val="000B67FB"/>
    <w:rsid w:val="000C255F"/>
    <w:rsid w:val="000D4D1D"/>
    <w:rsid w:val="000F1C15"/>
    <w:rsid w:val="000F3F90"/>
    <w:rsid w:val="000F7BA7"/>
    <w:rsid w:val="00107DB1"/>
    <w:rsid w:val="00132D89"/>
    <w:rsid w:val="00136672"/>
    <w:rsid w:val="00143AFA"/>
    <w:rsid w:val="00152125"/>
    <w:rsid w:val="00154DE6"/>
    <w:rsid w:val="00156D2A"/>
    <w:rsid w:val="0016032E"/>
    <w:rsid w:val="00167590"/>
    <w:rsid w:val="00170AF2"/>
    <w:rsid w:val="00172551"/>
    <w:rsid w:val="00172A27"/>
    <w:rsid w:val="00182DC2"/>
    <w:rsid w:val="00184A27"/>
    <w:rsid w:val="00184CAB"/>
    <w:rsid w:val="00196A51"/>
    <w:rsid w:val="001977FB"/>
    <w:rsid w:val="001A4E85"/>
    <w:rsid w:val="001B7AAB"/>
    <w:rsid w:val="001C5FB7"/>
    <w:rsid w:val="001C6523"/>
    <w:rsid w:val="001D15FB"/>
    <w:rsid w:val="001E0E2F"/>
    <w:rsid w:val="001E5206"/>
    <w:rsid w:val="001F5536"/>
    <w:rsid w:val="00227BE3"/>
    <w:rsid w:val="002325C5"/>
    <w:rsid w:val="002337F6"/>
    <w:rsid w:val="0023488E"/>
    <w:rsid w:val="002518F4"/>
    <w:rsid w:val="0025532F"/>
    <w:rsid w:val="002720D7"/>
    <w:rsid w:val="0027279A"/>
    <w:rsid w:val="00277DF7"/>
    <w:rsid w:val="00277F1F"/>
    <w:rsid w:val="00283443"/>
    <w:rsid w:val="00294C8B"/>
    <w:rsid w:val="002A0E64"/>
    <w:rsid w:val="002B09A2"/>
    <w:rsid w:val="002B2564"/>
    <w:rsid w:val="002D1859"/>
    <w:rsid w:val="002D551B"/>
    <w:rsid w:val="002E1257"/>
    <w:rsid w:val="002E27AB"/>
    <w:rsid w:val="002E582D"/>
    <w:rsid w:val="002E674F"/>
    <w:rsid w:val="002E69CC"/>
    <w:rsid w:val="002F59EF"/>
    <w:rsid w:val="003017DD"/>
    <w:rsid w:val="00301DAA"/>
    <w:rsid w:val="00312DAC"/>
    <w:rsid w:val="00312E8F"/>
    <w:rsid w:val="003154C5"/>
    <w:rsid w:val="0032251F"/>
    <w:rsid w:val="00322978"/>
    <w:rsid w:val="003242C8"/>
    <w:rsid w:val="003318D3"/>
    <w:rsid w:val="0033249A"/>
    <w:rsid w:val="00334E92"/>
    <w:rsid w:val="00336FFE"/>
    <w:rsid w:val="00345DAE"/>
    <w:rsid w:val="003550F3"/>
    <w:rsid w:val="0035572A"/>
    <w:rsid w:val="00372F14"/>
    <w:rsid w:val="00374DB7"/>
    <w:rsid w:val="00375341"/>
    <w:rsid w:val="0038109B"/>
    <w:rsid w:val="00383D29"/>
    <w:rsid w:val="00394B89"/>
    <w:rsid w:val="0039534C"/>
    <w:rsid w:val="003965B5"/>
    <w:rsid w:val="00397F52"/>
    <w:rsid w:val="003A0C37"/>
    <w:rsid w:val="003A1E2B"/>
    <w:rsid w:val="003B2FE2"/>
    <w:rsid w:val="003C3835"/>
    <w:rsid w:val="003C610A"/>
    <w:rsid w:val="003D5940"/>
    <w:rsid w:val="003E0D56"/>
    <w:rsid w:val="003E2AC4"/>
    <w:rsid w:val="003F02D6"/>
    <w:rsid w:val="003F2C91"/>
    <w:rsid w:val="003F48C9"/>
    <w:rsid w:val="003F4D09"/>
    <w:rsid w:val="003F5FE9"/>
    <w:rsid w:val="004071C6"/>
    <w:rsid w:val="00407356"/>
    <w:rsid w:val="00410EC2"/>
    <w:rsid w:val="00416DA7"/>
    <w:rsid w:val="00422A96"/>
    <w:rsid w:val="00424B4D"/>
    <w:rsid w:val="004348D9"/>
    <w:rsid w:val="00460825"/>
    <w:rsid w:val="00464C9B"/>
    <w:rsid w:val="004704B9"/>
    <w:rsid w:val="004729C4"/>
    <w:rsid w:val="004972FD"/>
    <w:rsid w:val="00497EE7"/>
    <w:rsid w:val="004A45CA"/>
    <w:rsid w:val="004B61F7"/>
    <w:rsid w:val="004C07EB"/>
    <w:rsid w:val="004E20B8"/>
    <w:rsid w:val="004E2400"/>
    <w:rsid w:val="004E3D15"/>
    <w:rsid w:val="00505755"/>
    <w:rsid w:val="00507C87"/>
    <w:rsid w:val="0051316C"/>
    <w:rsid w:val="005201E3"/>
    <w:rsid w:val="005233FE"/>
    <w:rsid w:val="005302A5"/>
    <w:rsid w:val="00535CED"/>
    <w:rsid w:val="005378B1"/>
    <w:rsid w:val="0054573A"/>
    <w:rsid w:val="00546314"/>
    <w:rsid w:val="005612B7"/>
    <w:rsid w:val="00562798"/>
    <w:rsid w:val="00562D26"/>
    <w:rsid w:val="00573602"/>
    <w:rsid w:val="0058408C"/>
    <w:rsid w:val="005A2AAB"/>
    <w:rsid w:val="005B03E8"/>
    <w:rsid w:val="005B4678"/>
    <w:rsid w:val="005B5C62"/>
    <w:rsid w:val="005B7563"/>
    <w:rsid w:val="005C2E8E"/>
    <w:rsid w:val="005D3230"/>
    <w:rsid w:val="005E1E6C"/>
    <w:rsid w:val="005F5C63"/>
    <w:rsid w:val="00606E48"/>
    <w:rsid w:val="00614ADF"/>
    <w:rsid w:val="006222D1"/>
    <w:rsid w:val="00632861"/>
    <w:rsid w:val="006418AC"/>
    <w:rsid w:val="0064206B"/>
    <w:rsid w:val="006474AC"/>
    <w:rsid w:val="006637D8"/>
    <w:rsid w:val="006676AF"/>
    <w:rsid w:val="00674290"/>
    <w:rsid w:val="00692E3D"/>
    <w:rsid w:val="006B0332"/>
    <w:rsid w:val="006B21B2"/>
    <w:rsid w:val="006D1CEF"/>
    <w:rsid w:val="006E2DED"/>
    <w:rsid w:val="006E68CB"/>
    <w:rsid w:val="006F0650"/>
    <w:rsid w:val="0072353D"/>
    <w:rsid w:val="00723690"/>
    <w:rsid w:val="00724F69"/>
    <w:rsid w:val="00725D5C"/>
    <w:rsid w:val="007752C6"/>
    <w:rsid w:val="00783627"/>
    <w:rsid w:val="00785339"/>
    <w:rsid w:val="007912D3"/>
    <w:rsid w:val="007924BD"/>
    <w:rsid w:val="007947EE"/>
    <w:rsid w:val="007A625E"/>
    <w:rsid w:val="007B48CC"/>
    <w:rsid w:val="007B71FC"/>
    <w:rsid w:val="007C2153"/>
    <w:rsid w:val="007C2299"/>
    <w:rsid w:val="007D3235"/>
    <w:rsid w:val="007D6730"/>
    <w:rsid w:val="007E004B"/>
    <w:rsid w:val="007E34CA"/>
    <w:rsid w:val="007E40A0"/>
    <w:rsid w:val="007E613D"/>
    <w:rsid w:val="007E6B36"/>
    <w:rsid w:val="007F4288"/>
    <w:rsid w:val="00801CF4"/>
    <w:rsid w:val="008022AB"/>
    <w:rsid w:val="0081454C"/>
    <w:rsid w:val="00822F24"/>
    <w:rsid w:val="008273FE"/>
    <w:rsid w:val="00831C01"/>
    <w:rsid w:val="00837D04"/>
    <w:rsid w:val="00840A8E"/>
    <w:rsid w:val="00843047"/>
    <w:rsid w:val="008667AA"/>
    <w:rsid w:val="00867699"/>
    <w:rsid w:val="00867BBE"/>
    <w:rsid w:val="00875A5B"/>
    <w:rsid w:val="00877272"/>
    <w:rsid w:val="00880BE4"/>
    <w:rsid w:val="008857EF"/>
    <w:rsid w:val="0089287D"/>
    <w:rsid w:val="008A16B4"/>
    <w:rsid w:val="008A4888"/>
    <w:rsid w:val="008A5054"/>
    <w:rsid w:val="008A7C39"/>
    <w:rsid w:val="008B0040"/>
    <w:rsid w:val="008B389D"/>
    <w:rsid w:val="008C0159"/>
    <w:rsid w:val="008C6498"/>
    <w:rsid w:val="008D7CFF"/>
    <w:rsid w:val="008E6C95"/>
    <w:rsid w:val="008F071D"/>
    <w:rsid w:val="00907143"/>
    <w:rsid w:val="00917833"/>
    <w:rsid w:val="00924F96"/>
    <w:rsid w:val="00925B4D"/>
    <w:rsid w:val="009335C5"/>
    <w:rsid w:val="00947372"/>
    <w:rsid w:val="00964681"/>
    <w:rsid w:val="00964F95"/>
    <w:rsid w:val="00973937"/>
    <w:rsid w:val="00975F04"/>
    <w:rsid w:val="009A17D0"/>
    <w:rsid w:val="009A4A51"/>
    <w:rsid w:val="009B32F9"/>
    <w:rsid w:val="009C4664"/>
    <w:rsid w:val="009C4DD2"/>
    <w:rsid w:val="009D185A"/>
    <w:rsid w:val="009E2E04"/>
    <w:rsid w:val="009E6A23"/>
    <w:rsid w:val="009F0F1A"/>
    <w:rsid w:val="009F4848"/>
    <w:rsid w:val="009F559E"/>
    <w:rsid w:val="009F5DAC"/>
    <w:rsid w:val="00A23382"/>
    <w:rsid w:val="00A404FE"/>
    <w:rsid w:val="00A47FC9"/>
    <w:rsid w:val="00A5114C"/>
    <w:rsid w:val="00A54E9A"/>
    <w:rsid w:val="00A57EB2"/>
    <w:rsid w:val="00A851FA"/>
    <w:rsid w:val="00A85462"/>
    <w:rsid w:val="00A85629"/>
    <w:rsid w:val="00AA4608"/>
    <w:rsid w:val="00AA49B2"/>
    <w:rsid w:val="00AA64B2"/>
    <w:rsid w:val="00AB0655"/>
    <w:rsid w:val="00AB2152"/>
    <w:rsid w:val="00AB751C"/>
    <w:rsid w:val="00AB7827"/>
    <w:rsid w:val="00AC289D"/>
    <w:rsid w:val="00AC5569"/>
    <w:rsid w:val="00AC7D7B"/>
    <w:rsid w:val="00AD520B"/>
    <w:rsid w:val="00AD5E1A"/>
    <w:rsid w:val="00AF4A81"/>
    <w:rsid w:val="00AF652D"/>
    <w:rsid w:val="00AF65CE"/>
    <w:rsid w:val="00B02AFB"/>
    <w:rsid w:val="00B0349E"/>
    <w:rsid w:val="00B04044"/>
    <w:rsid w:val="00B05F0B"/>
    <w:rsid w:val="00B106AB"/>
    <w:rsid w:val="00B122F1"/>
    <w:rsid w:val="00B40ADF"/>
    <w:rsid w:val="00B45293"/>
    <w:rsid w:val="00B46B83"/>
    <w:rsid w:val="00B60BCE"/>
    <w:rsid w:val="00B72CA2"/>
    <w:rsid w:val="00B80511"/>
    <w:rsid w:val="00B84EAF"/>
    <w:rsid w:val="00BB2DFF"/>
    <w:rsid w:val="00BB3452"/>
    <w:rsid w:val="00BB753F"/>
    <w:rsid w:val="00BE20ED"/>
    <w:rsid w:val="00BE615F"/>
    <w:rsid w:val="00BE651D"/>
    <w:rsid w:val="00C00247"/>
    <w:rsid w:val="00C01EBD"/>
    <w:rsid w:val="00C0244D"/>
    <w:rsid w:val="00C07135"/>
    <w:rsid w:val="00C11C94"/>
    <w:rsid w:val="00C14227"/>
    <w:rsid w:val="00C169FF"/>
    <w:rsid w:val="00C25807"/>
    <w:rsid w:val="00C25A80"/>
    <w:rsid w:val="00C34410"/>
    <w:rsid w:val="00C5241D"/>
    <w:rsid w:val="00C557FF"/>
    <w:rsid w:val="00C635E2"/>
    <w:rsid w:val="00C75C93"/>
    <w:rsid w:val="00C86052"/>
    <w:rsid w:val="00C871A7"/>
    <w:rsid w:val="00C92490"/>
    <w:rsid w:val="00C97E1D"/>
    <w:rsid w:val="00CA3D63"/>
    <w:rsid w:val="00CA4E6E"/>
    <w:rsid w:val="00CB0089"/>
    <w:rsid w:val="00CB0DCD"/>
    <w:rsid w:val="00CB40D1"/>
    <w:rsid w:val="00CB4E45"/>
    <w:rsid w:val="00CD2A7B"/>
    <w:rsid w:val="00CD315D"/>
    <w:rsid w:val="00CE0649"/>
    <w:rsid w:val="00CE6E11"/>
    <w:rsid w:val="00CF199A"/>
    <w:rsid w:val="00D03CAE"/>
    <w:rsid w:val="00D076BE"/>
    <w:rsid w:val="00D14475"/>
    <w:rsid w:val="00D1723E"/>
    <w:rsid w:val="00D174A7"/>
    <w:rsid w:val="00D21DCE"/>
    <w:rsid w:val="00D2608F"/>
    <w:rsid w:val="00D35BD9"/>
    <w:rsid w:val="00D36F33"/>
    <w:rsid w:val="00D44E72"/>
    <w:rsid w:val="00D609F7"/>
    <w:rsid w:val="00D65C1B"/>
    <w:rsid w:val="00D6754E"/>
    <w:rsid w:val="00D72BC3"/>
    <w:rsid w:val="00D72E1E"/>
    <w:rsid w:val="00D73B0F"/>
    <w:rsid w:val="00D81C7E"/>
    <w:rsid w:val="00D85C32"/>
    <w:rsid w:val="00D86A1C"/>
    <w:rsid w:val="00D93056"/>
    <w:rsid w:val="00D930D8"/>
    <w:rsid w:val="00DA5BAC"/>
    <w:rsid w:val="00DB0C97"/>
    <w:rsid w:val="00DB7230"/>
    <w:rsid w:val="00DF0D94"/>
    <w:rsid w:val="00DF6FD4"/>
    <w:rsid w:val="00E069DC"/>
    <w:rsid w:val="00E17C91"/>
    <w:rsid w:val="00E2613A"/>
    <w:rsid w:val="00E319E3"/>
    <w:rsid w:val="00E343CD"/>
    <w:rsid w:val="00E37DBE"/>
    <w:rsid w:val="00E47391"/>
    <w:rsid w:val="00E57074"/>
    <w:rsid w:val="00E7451D"/>
    <w:rsid w:val="00E76E98"/>
    <w:rsid w:val="00E938DD"/>
    <w:rsid w:val="00E95697"/>
    <w:rsid w:val="00EA48C5"/>
    <w:rsid w:val="00EA5884"/>
    <w:rsid w:val="00EB62CD"/>
    <w:rsid w:val="00EC43F4"/>
    <w:rsid w:val="00ED337D"/>
    <w:rsid w:val="00ED661E"/>
    <w:rsid w:val="00ED6754"/>
    <w:rsid w:val="00EE124E"/>
    <w:rsid w:val="00EE7DC8"/>
    <w:rsid w:val="00EF4041"/>
    <w:rsid w:val="00EF65A8"/>
    <w:rsid w:val="00F1230F"/>
    <w:rsid w:val="00F21D13"/>
    <w:rsid w:val="00F239C2"/>
    <w:rsid w:val="00F25FB8"/>
    <w:rsid w:val="00F40E13"/>
    <w:rsid w:val="00F47A42"/>
    <w:rsid w:val="00F50785"/>
    <w:rsid w:val="00F773F4"/>
    <w:rsid w:val="00F859BE"/>
    <w:rsid w:val="00F93DDD"/>
    <w:rsid w:val="00F96BF4"/>
    <w:rsid w:val="00FA6D25"/>
    <w:rsid w:val="00FA7ACA"/>
    <w:rsid w:val="00FB18B9"/>
    <w:rsid w:val="00FC22BB"/>
    <w:rsid w:val="00FD0845"/>
    <w:rsid w:val="00FE423D"/>
    <w:rsid w:val="00FE4AAA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CCB280"/>
  <w15:chartTrackingRefBased/>
  <w15:docId w15:val="{88B61669-0F94-410E-B20B-CD411254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C229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C2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strike w:val="0"/>
      <w:dstrike w:val="0"/>
      <w:color w:val="000000"/>
      <w:sz w:val="18"/>
      <w:szCs w:val="18"/>
      <w:u w:val="none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4">
    <w:name w:val="xl34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font1">
    <w:name w:val="font1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8">
    <w:name w:val="xl2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35">
    <w:name w:val="xl35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33">
    <w:name w:val="xl33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24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26">
    <w:name w:val="xl2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32">
    <w:name w:val="xl32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b/>
      <w:bCs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styleId="a8">
    <w:name w:val="Document Map"/>
    <w:basedOn w:val="a"/>
    <w:semiHidden/>
    <w:rsid w:val="00C11C94"/>
    <w:pPr>
      <w:shd w:val="clear" w:color="auto" w:fill="000080"/>
    </w:pPr>
  </w:style>
  <w:style w:type="paragraph" w:styleId="a9">
    <w:name w:val="Title"/>
    <w:basedOn w:val="a"/>
    <w:next w:val="a"/>
    <w:link w:val="aa"/>
    <w:uiPriority w:val="10"/>
    <w:qFormat/>
    <w:rsid w:val="007C22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7C2299"/>
    <w:rPr>
      <w:rFonts w:ascii="Cambria" w:eastAsia="宋体" w:hAnsi="Cambria" w:cs="Times New Roman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C22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7C2299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0">
    <w:name w:val="标题 1 字符"/>
    <w:link w:val="1"/>
    <w:uiPriority w:val="9"/>
    <w:rsid w:val="007C22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Place\SZBS_R17011\&#26234;&#33021;&#21046;&#36896;PLC&#31243;&#24207;\&#26234;&#33021;&#21046;&#36896;&#39033;&#30446;&#36164;&#26009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A9B23-E1D2-49A5-AC2E-86C9198D0A24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45AC7966-FE5B-4205-A273-C7B35B776B20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965B2E3-C411-49DF-AA3A-12717A95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124</TotalTime>
  <Pages>4</Pages>
  <Words>453</Words>
  <Characters>2583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boshi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元器件采购申请单</dc:title>
  <dc:subject/>
  <dc:creator>sumer</dc:creator>
  <cp:keywords/>
  <dc:description/>
  <cp:lastModifiedBy>李桂祥</cp:lastModifiedBy>
  <cp:revision>36</cp:revision>
  <cp:lastPrinted>2018-11-12T07:34:00Z</cp:lastPrinted>
  <dcterms:created xsi:type="dcterms:W3CDTF">2018-02-05T03:17:00Z</dcterms:created>
  <dcterms:modified xsi:type="dcterms:W3CDTF">2018-11-12T07:35:00Z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